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952EFE" w:rsidRDefault="00952EFE" w:rsidP="005D1956">
      <w:pPr>
        <w:pStyle w:val="a8"/>
      </w:pPr>
      <w:r>
        <w:rPr>
          <w:rFonts w:hint="eastAsia"/>
        </w:rPr>
        <w:t>易学岛</w:t>
      </w:r>
      <w:r w:rsidR="00DD585B">
        <w:rPr>
          <w:rFonts w:hint="eastAsia"/>
        </w:rPr>
        <w:t>教育</w:t>
      </w:r>
    </w:p>
    <w:p w:rsidR="005D1956" w:rsidRDefault="00DD585B" w:rsidP="005D1956">
      <w:pPr>
        <w:pStyle w:val="a8"/>
      </w:pPr>
      <w:r>
        <w:rPr>
          <w:rFonts w:hint="eastAsia"/>
        </w:rPr>
        <w:t>APP</w:t>
      </w:r>
      <w:r>
        <w:rPr>
          <w:rFonts w:hint="eastAsia"/>
        </w:rPr>
        <w:t>接口</w:t>
      </w:r>
      <w:r w:rsidR="00952EFE">
        <w:rPr>
          <w:rFonts w:hint="eastAsia"/>
        </w:rPr>
        <w:t>使用说明</w:t>
      </w: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5D1956" w:rsidRDefault="005D1956" w:rsidP="005D1956">
      <w:pPr>
        <w:pStyle w:val="a7"/>
      </w:pPr>
    </w:p>
    <w:p w:rsidR="00353D67" w:rsidRPr="00FB2E68" w:rsidRDefault="00353D67" w:rsidP="00353D67">
      <w:pPr>
        <w:pStyle w:val="ac"/>
        <w:rPr>
          <w:u w:val="single"/>
        </w:rPr>
      </w:pPr>
      <w:r>
        <w:rPr>
          <w:rFonts w:hint="eastAsia"/>
        </w:rPr>
        <w:t>版本：</w:t>
      </w:r>
      <w:r w:rsidR="00FB2E68" w:rsidRPr="00FB2E68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</w:t>
      </w:r>
      <w:r w:rsidR="00FB2E68" w:rsidRPr="00FB2E68">
        <w:rPr>
          <w:rFonts w:hint="eastAsia"/>
          <w:u w:val="single"/>
        </w:rPr>
        <w:t>V1.0</w:t>
      </w:r>
      <w:r w:rsidR="00282B33">
        <w:rPr>
          <w:rFonts w:hint="eastAsia"/>
          <w:u w:val="single"/>
        </w:rPr>
        <w:t xml:space="preserve">   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>___</w:t>
      </w:r>
    </w:p>
    <w:p w:rsidR="00353D67" w:rsidRDefault="00353D67" w:rsidP="00353D67">
      <w:pPr>
        <w:pStyle w:val="ac"/>
      </w:pPr>
      <w:r>
        <w:rPr>
          <w:rFonts w:hint="eastAsia"/>
        </w:rPr>
        <w:t>作者：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>徐才深</w:t>
      </w:r>
      <w:r w:rsidR="00282B33">
        <w:rPr>
          <w:rFonts w:hint="eastAsia"/>
          <w:u w:val="single"/>
        </w:rPr>
        <w:t xml:space="preserve">     _</w:t>
      </w:r>
    </w:p>
    <w:p w:rsidR="00353D67" w:rsidRDefault="00353D67" w:rsidP="00353D67">
      <w:pPr>
        <w:pStyle w:val="ac"/>
      </w:pPr>
      <w:r>
        <w:rPr>
          <w:rFonts w:hint="eastAsia"/>
        </w:rPr>
        <w:t>时间：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FB2E68" w:rsidRPr="00FB2E68">
        <w:rPr>
          <w:u w:val="single"/>
        </w:rPr>
        <w:t>201</w:t>
      </w:r>
      <w:r w:rsidR="001D7A64">
        <w:rPr>
          <w:u w:val="single"/>
        </w:rPr>
        <w:t>6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12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18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_</w:t>
      </w:r>
    </w:p>
    <w:p w:rsidR="00282B33" w:rsidRDefault="00282B33" w:rsidP="00282B33">
      <w:pPr>
        <w:pStyle w:val="a7"/>
        <w:sectPr w:rsidR="00282B33" w:rsidSect="00282B33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624" w:footer="590" w:gutter="0"/>
          <w:pgNumType w:fmt="lowerRoman" w:start="1"/>
          <w:cols w:space="425"/>
          <w:titlePg/>
          <w:docGrid w:type="lines" w:linePitch="312"/>
        </w:sectPr>
      </w:pPr>
    </w:p>
    <w:p w:rsidR="009C2389" w:rsidRPr="009C2389" w:rsidRDefault="005D1956" w:rsidP="00282B33">
      <w:pPr>
        <w:pStyle w:val="ad"/>
      </w:pPr>
      <w:r>
        <w:rPr>
          <w:rFonts w:hint="eastAsia"/>
        </w:rPr>
        <w:lastRenderedPageBreak/>
        <w:t>目</w:t>
      </w:r>
      <w:r w:rsidR="003E1E80">
        <w:rPr>
          <w:rFonts w:hint="eastAsia"/>
        </w:rPr>
        <w:t xml:space="preserve">    </w:t>
      </w:r>
      <w:r>
        <w:rPr>
          <w:rFonts w:hint="eastAsia"/>
        </w:rPr>
        <w:t>录</w:t>
      </w:r>
    </w:p>
    <w:p w:rsidR="008F441C" w:rsidRPr="000E2B63" w:rsidRDefault="0081262D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0712127" w:history="1">
        <w:r w:rsidR="008F441C" w:rsidRPr="007F21CA">
          <w:rPr>
            <w:rStyle w:val="Hyperlink"/>
            <w:noProof/>
          </w:rPr>
          <w:t>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概述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>
      <w:pPr>
        <w:pStyle w:val="TOC1"/>
        <w:rPr>
          <w:rFonts w:ascii="Calibri" w:hAnsi="Calibri"/>
          <w:b w:val="0"/>
          <w:noProof/>
          <w:szCs w:val="22"/>
        </w:rPr>
      </w:pPr>
      <w:hyperlink w:anchor="_Toc470712128" w:history="1">
        <w:r w:rsidR="008F441C" w:rsidRPr="007F21CA">
          <w:rPr>
            <w:rStyle w:val="Hyperlink"/>
            <w:noProof/>
          </w:rPr>
          <w:t>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前端接口需求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_Toc470712128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712129" w:history="1">
        <w:r w:rsidR="008F441C" w:rsidRPr="007F21CA">
          <w:rPr>
            <w:rStyle w:val="Hyperlink"/>
            <w:noProof/>
          </w:rPr>
          <w:t>2.1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总体架构需求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_Toc470712129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0" w:history="1">
        <w:r w:rsidR="008F441C" w:rsidRPr="007F21CA">
          <w:rPr>
            <w:rStyle w:val="Hyperlink"/>
            <w:noProof/>
          </w:rPr>
          <w:t>2.1.1 APP</w:t>
        </w:r>
        <w:r w:rsidR="008F441C" w:rsidRPr="007F21CA">
          <w:rPr>
            <w:rStyle w:val="Hyperlink"/>
            <w:rFonts w:hint="eastAsia"/>
            <w:noProof/>
          </w:rPr>
          <w:t>业务流程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_Toc470712130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1" w:history="1">
        <w:r w:rsidR="008F441C" w:rsidRPr="007F21CA">
          <w:rPr>
            <w:rStyle w:val="Hyperlink"/>
            <w:noProof/>
          </w:rPr>
          <w:t>2.1.2 APP</w:t>
        </w:r>
        <w:r w:rsidR="008F441C" w:rsidRPr="007F21CA">
          <w:rPr>
            <w:rStyle w:val="Hyperlink"/>
            <w:rFonts w:hint="eastAsia"/>
            <w:noProof/>
          </w:rPr>
          <w:t>接口需求列表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_Toc470712131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712132" w:history="1">
        <w:r w:rsidR="008F441C" w:rsidRPr="007F21CA">
          <w:rPr>
            <w:rStyle w:val="Hyperlink"/>
            <w:noProof/>
          </w:rPr>
          <w:t>2.2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接口详细描述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_Toc470712132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3" w:history="1">
        <w:r w:rsidR="008F441C" w:rsidRPr="007F21CA">
          <w:rPr>
            <w:rStyle w:val="Hyperlink"/>
            <w:noProof/>
          </w:rPr>
          <w:t>2.2.1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老师登录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_Toc470712133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4" w:history="1">
        <w:r w:rsidR="008F441C" w:rsidRPr="007F21CA">
          <w:rPr>
            <w:rStyle w:val="Hyperlink"/>
            <w:noProof/>
          </w:rPr>
          <w:t>2.2.2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学生登录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_Toc470712134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3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5" w:history="1">
        <w:r w:rsidR="008F441C" w:rsidRPr="007F21CA">
          <w:rPr>
            <w:rStyle w:val="Hyperlink"/>
            <w:noProof/>
          </w:rPr>
          <w:t>2.2.3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学生注册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_Toc470712135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3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6" w:history="1">
        <w:r w:rsidR="008F441C" w:rsidRPr="007F21CA">
          <w:rPr>
            <w:rStyle w:val="Hyperlink"/>
            <w:noProof/>
          </w:rPr>
          <w:t>2.2.4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重置密码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_Toc470712136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4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7" w:history="1">
        <w:r w:rsidR="008F441C" w:rsidRPr="007F21CA">
          <w:rPr>
            <w:rStyle w:val="Hyperlink"/>
            <w:noProof/>
          </w:rPr>
          <w:t>2.2.5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获取手机验证码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4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8" w:history="1">
        <w:r w:rsidR="008F441C" w:rsidRPr="007F21CA">
          <w:rPr>
            <w:rStyle w:val="Hyperlink"/>
            <w:noProof/>
          </w:rPr>
          <w:t>2.2.6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素材检查更新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_Toc470712138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5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9" w:history="1">
        <w:r w:rsidR="008F441C" w:rsidRPr="007F21CA">
          <w:rPr>
            <w:rStyle w:val="Hyperlink"/>
            <w:noProof/>
          </w:rPr>
          <w:t>2.2.7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素材下载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_Toc470712139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5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0" w:history="1">
        <w:r w:rsidR="008F441C" w:rsidRPr="007F21CA">
          <w:rPr>
            <w:rStyle w:val="Hyperlink"/>
            <w:noProof/>
          </w:rPr>
          <w:t>2.2.8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获取随机题目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_Toc470712140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6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1" w:history="1">
        <w:r w:rsidR="008F441C" w:rsidRPr="007F21CA">
          <w:rPr>
            <w:rStyle w:val="Hyperlink"/>
            <w:noProof/>
          </w:rPr>
          <w:t>2.2.9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获取题目素材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_Toc470712141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6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2" w:history="1">
        <w:r w:rsidR="008F441C" w:rsidRPr="007F21CA">
          <w:rPr>
            <w:rStyle w:val="Hyperlink"/>
            <w:noProof/>
          </w:rPr>
          <w:t>2.2.10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获取班级列表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_Toc470712142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3" w:history="1">
        <w:r w:rsidR="008F441C" w:rsidRPr="007F21CA">
          <w:rPr>
            <w:rStyle w:val="Hyperlink"/>
            <w:noProof/>
          </w:rPr>
          <w:t>2.2.11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获取学生列表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_Toc470712143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4" w:history="1">
        <w:r w:rsidR="008F441C" w:rsidRPr="007F21CA">
          <w:rPr>
            <w:rStyle w:val="Hyperlink"/>
            <w:noProof/>
          </w:rPr>
          <w:t>2.2.12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获取试卷列表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_Toc470712144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5" w:history="1">
        <w:r w:rsidR="008F441C" w:rsidRPr="007F21CA">
          <w:rPr>
            <w:rStyle w:val="Hyperlink"/>
            <w:noProof/>
          </w:rPr>
          <w:t>2.2.13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获取试卷题目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_Toc470712145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8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6" w:history="1">
        <w:r w:rsidR="008F441C" w:rsidRPr="007F21CA">
          <w:rPr>
            <w:rStyle w:val="Hyperlink"/>
            <w:noProof/>
          </w:rPr>
          <w:t>2.2.14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提交测试答案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_Toc470712146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8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833CE5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7" w:history="1">
        <w:r w:rsidR="008F441C" w:rsidRPr="007F21CA">
          <w:rPr>
            <w:rStyle w:val="Hyperlink"/>
            <w:noProof/>
          </w:rPr>
          <w:t>2.2.15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获取分析报告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9</w:t>
        </w:r>
        <w:r w:rsidR="008F441C">
          <w:rPr>
            <w:noProof/>
            <w:webHidden/>
          </w:rPr>
          <w:fldChar w:fldCharType="end"/>
        </w:r>
      </w:hyperlink>
    </w:p>
    <w:p w:rsidR="00AA3FEA" w:rsidRDefault="0081262D" w:rsidP="00AA3FEA">
      <w:pPr>
        <w:pStyle w:val="a7"/>
        <w:sectPr w:rsidR="00AA3FEA" w:rsidSect="008F11E4">
          <w:pgSz w:w="11906" w:h="16838"/>
          <w:pgMar w:top="1134" w:right="1134" w:bottom="1134" w:left="1134" w:header="624" w:footer="590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9E1A51" w:rsidRDefault="009E1A51" w:rsidP="003A5A60">
      <w:pPr>
        <w:pStyle w:val="a"/>
      </w:pPr>
      <w:bookmarkStart w:id="0" w:name="_Toc470712127"/>
      <w:r>
        <w:rPr>
          <w:rFonts w:hint="eastAsia"/>
        </w:rPr>
        <w:lastRenderedPageBreak/>
        <w:t>概述</w:t>
      </w:r>
      <w:bookmarkEnd w:id="0"/>
    </w:p>
    <w:p w:rsidR="005D1956" w:rsidRDefault="004B60FF" w:rsidP="003A5A60">
      <w:pPr>
        <w:pStyle w:val="a"/>
      </w:pPr>
      <w:bookmarkStart w:id="1" w:name="_Toc470712128"/>
      <w:r>
        <w:rPr>
          <w:rFonts w:hint="eastAsia"/>
        </w:rPr>
        <w:t>前端接口需求</w:t>
      </w:r>
      <w:bookmarkEnd w:id="1"/>
    </w:p>
    <w:p w:rsidR="004B60FF" w:rsidRDefault="004B60FF" w:rsidP="004B60FF">
      <w:pPr>
        <w:pStyle w:val="a0"/>
      </w:pPr>
      <w:bookmarkStart w:id="2" w:name="_Toc470712129"/>
      <w:r>
        <w:rPr>
          <w:rFonts w:hint="eastAsia"/>
        </w:rPr>
        <w:t>总体架构需求</w:t>
      </w:r>
      <w:bookmarkEnd w:id="2"/>
    </w:p>
    <w:p w:rsidR="004B60FF" w:rsidRDefault="004B60FF" w:rsidP="004B60FF">
      <w:pPr>
        <w:pStyle w:val="a1"/>
      </w:pPr>
      <w:bookmarkStart w:id="3" w:name="_Toc470712130"/>
      <w:r>
        <w:rPr>
          <w:rFonts w:hint="eastAsia"/>
        </w:rPr>
        <w:t>APP</w:t>
      </w:r>
      <w:r>
        <w:rPr>
          <w:rFonts w:hint="eastAsia"/>
        </w:rPr>
        <w:t>业务流程</w:t>
      </w:r>
      <w:bookmarkEnd w:id="3"/>
    </w:p>
    <w:p w:rsidR="004B60FF" w:rsidRDefault="004B60FF" w:rsidP="004B60FF">
      <w:pPr>
        <w:pStyle w:val="a7"/>
      </w:pPr>
    </w:p>
    <w:p w:rsidR="002C28F7" w:rsidRDefault="00E74595" w:rsidP="004B60FF">
      <w:pPr>
        <w:pStyle w:val="a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8.35pt;height:455.45pt;visibility:visible;mso-wrap-style:square">
            <v:imagedata r:id="rId11" o:title=""/>
          </v:shape>
        </w:pict>
      </w: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Pr="004B60FF" w:rsidRDefault="002C28F7" w:rsidP="004B60FF">
      <w:pPr>
        <w:pStyle w:val="a7"/>
      </w:pPr>
    </w:p>
    <w:p w:rsidR="002214E4" w:rsidRPr="002214E4" w:rsidRDefault="004B60FF" w:rsidP="002214E4">
      <w:pPr>
        <w:pStyle w:val="a1"/>
      </w:pPr>
      <w:bookmarkStart w:id="4" w:name="_Toc470712131"/>
      <w:r>
        <w:rPr>
          <w:rFonts w:hint="eastAsia"/>
        </w:rPr>
        <w:lastRenderedPageBreak/>
        <w:t>APP</w:t>
      </w:r>
      <w:r w:rsidR="00271CBC">
        <w:rPr>
          <w:rFonts w:hint="eastAsia"/>
        </w:rPr>
        <w:t>接口</w:t>
      </w:r>
      <w:r>
        <w:rPr>
          <w:rFonts w:hint="eastAsia"/>
        </w:rPr>
        <w:t>需求列表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281"/>
        <w:gridCol w:w="1939"/>
        <w:gridCol w:w="1878"/>
        <w:gridCol w:w="1878"/>
      </w:tblGrid>
      <w:tr w:rsidR="00722952" w:rsidRPr="00722952" w:rsidTr="00722952"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接口名称</w:t>
            </w:r>
          </w:p>
        </w:tc>
        <w:tc>
          <w:tcPr>
            <w:tcW w:w="2281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939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输入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输出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备注</w:t>
            </w: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老师登录</w:t>
            </w:r>
          </w:p>
        </w:tc>
        <w:tc>
          <w:tcPr>
            <w:tcW w:w="2281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/teacher/login</w:t>
            </w:r>
          </w:p>
        </w:tc>
        <w:tc>
          <w:tcPr>
            <w:tcW w:w="1939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学生</w:t>
            </w:r>
            <w:r>
              <w:t>登录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/student/login</w:t>
            </w:r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学生注册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/</w:t>
            </w:r>
            <w:r>
              <w:rPr>
                <w:rFonts w:hint="eastAsia"/>
              </w:rPr>
              <w:t>student/</w:t>
            </w:r>
            <w:r>
              <w:t>reg</w:t>
            </w:r>
            <w:r>
              <w:rPr>
                <w:rFonts w:hint="eastAsia"/>
              </w:rPr>
              <w:t>ister</w:t>
            </w:r>
          </w:p>
        </w:tc>
        <w:tc>
          <w:tcPr>
            <w:tcW w:w="1939" w:type="dxa"/>
            <w:shd w:val="clear" w:color="auto" w:fill="auto"/>
          </w:tcPr>
          <w:p w:rsidR="00087DC3" w:rsidRPr="00D757F9" w:rsidRDefault="00087DC3" w:rsidP="00722952">
            <w:pPr>
              <w:pStyle w:val="aa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  <w:r>
              <w:t>重置密码</w:t>
            </w:r>
          </w:p>
        </w:tc>
        <w:tc>
          <w:tcPr>
            <w:tcW w:w="2281" w:type="dxa"/>
            <w:shd w:val="clear" w:color="auto" w:fill="auto"/>
          </w:tcPr>
          <w:p w:rsidR="003D6FBD" w:rsidRDefault="003575A2" w:rsidP="002214E4">
            <w:pPr>
              <w:pStyle w:val="aa"/>
            </w:pPr>
            <w:r>
              <w:rPr>
                <w:rFonts w:hint="eastAsia"/>
              </w:rPr>
              <w:t>/student/</w:t>
            </w:r>
            <w:proofErr w:type="spellStart"/>
            <w:r>
              <w:rPr>
                <w:rFonts w:hint="eastAsia"/>
              </w:rPr>
              <w:t>resetPassword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3D6FBD" w:rsidRDefault="003575A2" w:rsidP="002214E4">
            <w:pPr>
              <w:pStyle w:val="aa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t>获取手机验证码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/mobile/</w:t>
            </w:r>
            <w:proofErr w:type="spellStart"/>
            <w:r>
              <w:rPr>
                <w:rFonts w:hint="eastAsia"/>
              </w:rPr>
              <w:t>validationCode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175A50" w:rsidTr="00722952"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t>素材</w:t>
            </w:r>
            <w:r>
              <w:rPr>
                <w:rFonts w:hint="eastAsia"/>
              </w:rPr>
              <w:t>检查</w:t>
            </w:r>
            <w:r>
              <w:t>更新</w:t>
            </w:r>
          </w:p>
        </w:tc>
        <w:tc>
          <w:tcPr>
            <w:tcW w:w="2281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rPr>
                <w:rFonts w:hint="eastAsia"/>
              </w:rPr>
              <w:t>/character/</w:t>
            </w:r>
            <w:proofErr w:type="spellStart"/>
            <w:r>
              <w:rPr>
                <w:rFonts w:hint="eastAsia"/>
              </w:rPr>
              <w:t>updateCheck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</w:tr>
      <w:tr w:rsidR="00175A50" w:rsidTr="00722952"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t>素材下载</w:t>
            </w:r>
          </w:p>
        </w:tc>
        <w:tc>
          <w:tcPr>
            <w:tcW w:w="2281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rPr>
                <w:rFonts w:hint="eastAsia"/>
              </w:rPr>
              <w:t>/character/download</w:t>
            </w:r>
          </w:p>
        </w:tc>
        <w:tc>
          <w:tcPr>
            <w:tcW w:w="1939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t>随机获取题目</w:t>
            </w:r>
          </w:p>
        </w:tc>
        <w:tc>
          <w:tcPr>
            <w:tcW w:w="2281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rPr>
                <w:rFonts w:hint="eastAsia"/>
              </w:rPr>
              <w:t>/question/</w:t>
            </w:r>
            <w:proofErr w:type="spellStart"/>
            <w:r>
              <w:rPr>
                <w:rFonts w:hint="eastAsia"/>
              </w:rPr>
              <w:t>ra</w:t>
            </w:r>
            <w:r w:rsidR="003D30E7">
              <w:rPr>
                <w:rFonts w:hint="eastAsia"/>
              </w:rPr>
              <w:t>ndomL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</w:tr>
      <w:tr w:rsidR="001160C0" w:rsidTr="00722952"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  <w:r>
              <w:t>获取题目素材</w:t>
            </w:r>
          </w:p>
        </w:tc>
        <w:tc>
          <w:tcPr>
            <w:tcW w:w="2281" w:type="dxa"/>
            <w:shd w:val="clear" w:color="auto" w:fill="auto"/>
          </w:tcPr>
          <w:p w:rsidR="001160C0" w:rsidRDefault="001160C0" w:rsidP="0082679D">
            <w:pPr>
              <w:pStyle w:val="aa"/>
            </w:pPr>
            <w:r>
              <w:rPr>
                <w:rFonts w:hint="eastAsia"/>
              </w:rPr>
              <w:t>/question/</w:t>
            </w:r>
            <w:proofErr w:type="spellStart"/>
            <w:r>
              <w:rPr>
                <w:rFonts w:hint="eastAsia"/>
              </w:rPr>
              <w:t>listCharacters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133FE8" w:rsidP="002214E4">
            <w:pPr>
              <w:pStyle w:val="aa"/>
            </w:pPr>
            <w:r>
              <w:t>获取班级列表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/grade/list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B75426" w:rsidP="002214E4">
            <w:pPr>
              <w:pStyle w:val="aa"/>
            </w:pPr>
            <w:r>
              <w:t>获取学生列表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/student/list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B75426" w:rsidRDefault="001031EA" w:rsidP="002214E4">
            <w:pPr>
              <w:pStyle w:val="aa"/>
            </w:pPr>
            <w:r>
              <w:t>获取试卷列表</w:t>
            </w:r>
          </w:p>
        </w:tc>
        <w:tc>
          <w:tcPr>
            <w:tcW w:w="2281" w:type="dxa"/>
            <w:shd w:val="clear" w:color="auto" w:fill="auto"/>
          </w:tcPr>
          <w:p w:rsidR="00B75426" w:rsidRDefault="004A415E" w:rsidP="002214E4">
            <w:pPr>
              <w:pStyle w:val="aa"/>
            </w:pPr>
            <w:r>
              <w:rPr>
                <w:rFonts w:hint="eastAsia"/>
              </w:rPr>
              <w:t>/paper/list</w:t>
            </w:r>
          </w:p>
        </w:tc>
        <w:tc>
          <w:tcPr>
            <w:tcW w:w="1939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t>获取试卷题目</w:t>
            </w:r>
          </w:p>
        </w:tc>
        <w:tc>
          <w:tcPr>
            <w:tcW w:w="2281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rPr>
                <w:rFonts w:hint="eastAsia"/>
              </w:rPr>
              <w:t>/paper/</w:t>
            </w:r>
            <w:proofErr w:type="spellStart"/>
            <w:r>
              <w:rPr>
                <w:rFonts w:hint="eastAsia"/>
              </w:rPr>
              <w:t>questionList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t>提交测试答案</w:t>
            </w:r>
          </w:p>
        </w:tc>
        <w:tc>
          <w:tcPr>
            <w:tcW w:w="2281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rPr>
                <w:rFonts w:hint="eastAsia"/>
              </w:rPr>
              <w:t>/test/</w:t>
            </w:r>
            <w:proofErr w:type="spellStart"/>
            <w:r>
              <w:rPr>
                <w:rFonts w:hint="eastAsia"/>
              </w:rPr>
              <w:t>submitAnswers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t>获取分析报告</w:t>
            </w:r>
          </w:p>
        </w:tc>
        <w:tc>
          <w:tcPr>
            <w:tcW w:w="2281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rPr>
                <w:rFonts w:hint="eastAsia"/>
              </w:rPr>
              <w:t>/report/</w:t>
            </w:r>
            <w:proofErr w:type="spellStart"/>
            <w:r>
              <w:rPr>
                <w:rFonts w:hint="eastAsia"/>
              </w:rPr>
              <w:t>testReport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</w:tr>
      <w:tr w:rsidR="0071150F" w:rsidTr="00722952"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2281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939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</w:tr>
    </w:tbl>
    <w:p w:rsidR="002214E4" w:rsidRPr="002214E4" w:rsidRDefault="002214E4" w:rsidP="002214E4">
      <w:pPr>
        <w:pStyle w:val="a7"/>
      </w:pPr>
    </w:p>
    <w:p w:rsidR="004B60FF" w:rsidRPr="004B60FF" w:rsidRDefault="004B60FF" w:rsidP="004B60FF">
      <w:pPr>
        <w:pStyle w:val="a0"/>
      </w:pPr>
      <w:bookmarkStart w:id="5" w:name="_Toc470712132"/>
      <w:r>
        <w:rPr>
          <w:rFonts w:hint="eastAsia"/>
        </w:rPr>
        <w:t>接口详细描述</w:t>
      </w:r>
      <w:bookmarkEnd w:id="5"/>
    </w:p>
    <w:p w:rsidR="001E4EA4" w:rsidRDefault="00D207E9" w:rsidP="004B60FF">
      <w:pPr>
        <w:pStyle w:val="a1"/>
      </w:pPr>
      <w:bookmarkStart w:id="6" w:name="_Toc470712133"/>
      <w:r>
        <w:rPr>
          <w:rFonts w:hint="eastAsia"/>
        </w:rPr>
        <w:t>老师登录</w:t>
      </w:r>
      <w:bookmarkEnd w:id="6"/>
    </w:p>
    <w:p w:rsidR="00FE1E8D" w:rsidRDefault="00BF4CA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F4CA6" w:rsidRDefault="00D207E9" w:rsidP="00FE1E8D">
      <w:pPr>
        <w:pStyle w:val="a7"/>
      </w:pPr>
      <w:r>
        <w:rPr>
          <w:rFonts w:hint="eastAsia"/>
        </w:rPr>
        <w:t>/teacher</w:t>
      </w:r>
      <w:r w:rsidR="004009EA">
        <w:rPr>
          <w:rFonts w:hint="eastAsia"/>
        </w:rPr>
        <w:t>/</w:t>
      </w:r>
      <w:proofErr w:type="spellStart"/>
      <w:r w:rsidR="004009EA">
        <w:rPr>
          <w:rFonts w:hint="eastAsia"/>
        </w:rPr>
        <w:t>login</w:t>
      </w:r>
      <w:proofErr w:type="gramStart"/>
      <w:r w:rsidR="004009EA">
        <w:rPr>
          <w:rFonts w:hint="eastAsia"/>
        </w:rPr>
        <w:t>?</w:t>
      </w:r>
      <w:r w:rsidR="00F02AE1">
        <w:rPr>
          <w:rFonts w:hint="eastAsia"/>
        </w:rPr>
        <w:t>Teacher</w:t>
      </w:r>
      <w:r w:rsidR="004009EA">
        <w:rPr>
          <w:rFonts w:hint="eastAsia"/>
        </w:rPr>
        <w:t>Id</w:t>
      </w:r>
      <w:proofErr w:type="spellEnd"/>
      <w:proofErr w:type="gramEnd"/>
      <w:r w:rsidR="004009EA">
        <w:rPr>
          <w:rFonts w:hint="eastAsia"/>
        </w:rPr>
        <w:t>=&amp;Password=</w:t>
      </w:r>
    </w:p>
    <w:p w:rsidR="004009EA" w:rsidRDefault="00506849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</w:t>
      </w:r>
      <w:r w:rsidR="004009EA">
        <w:rPr>
          <w:rFonts w:hint="eastAsia"/>
        </w:rPr>
        <w:t>参数</w:t>
      </w:r>
    </w:p>
    <w:p w:rsidR="004009EA" w:rsidRDefault="000A5AFC" w:rsidP="00FE1E8D">
      <w:pPr>
        <w:pStyle w:val="a7"/>
      </w:pPr>
      <w:proofErr w:type="spellStart"/>
      <w:r>
        <w:rPr>
          <w:rFonts w:hint="eastAsia"/>
        </w:rPr>
        <w:t>TeacherId</w:t>
      </w:r>
      <w:proofErr w:type="spellEnd"/>
      <w:r w:rsidR="00872066">
        <w:rPr>
          <w:rFonts w:hint="eastAsia"/>
        </w:rPr>
        <w:t>：</w:t>
      </w:r>
      <w:r>
        <w:rPr>
          <w:rFonts w:hint="eastAsia"/>
        </w:rPr>
        <w:t>老师</w:t>
      </w:r>
      <w:r w:rsidR="00872066">
        <w:rPr>
          <w:rFonts w:hint="eastAsia"/>
        </w:rPr>
        <w:t>登录号；</w:t>
      </w:r>
    </w:p>
    <w:p w:rsidR="00872066" w:rsidRDefault="00872066" w:rsidP="00FE1E8D">
      <w:pPr>
        <w:pStyle w:val="a7"/>
      </w:pPr>
      <w:r>
        <w:rPr>
          <w:rFonts w:hint="eastAsia"/>
        </w:rPr>
        <w:t>Password</w:t>
      </w:r>
      <w:r w:rsidR="007E3733">
        <w:rPr>
          <w:rFonts w:hint="eastAsia"/>
        </w:rPr>
        <w:t>：老师</w:t>
      </w:r>
      <w:r>
        <w:rPr>
          <w:rFonts w:hint="eastAsia"/>
        </w:rPr>
        <w:t>登录密码。</w:t>
      </w:r>
    </w:p>
    <w:p w:rsidR="00872066" w:rsidRDefault="0087206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90668" w:rsidRDefault="00C90668" w:rsidP="00FE1E8D">
      <w:pPr>
        <w:pStyle w:val="a7"/>
      </w:pPr>
      <w:r>
        <w:rPr>
          <w:rFonts w:hint="eastAsia"/>
        </w:rPr>
        <w:t>{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72066" w:rsidRDefault="00C90668" w:rsidP="00FE1E8D">
      <w:pPr>
        <w:pStyle w:val="a7"/>
      </w:pPr>
      <w:r>
        <w:rPr>
          <w:rFonts w:hint="eastAsia"/>
        </w:rPr>
        <w:t>}</w:t>
      </w:r>
    </w:p>
    <w:p w:rsidR="00C90668" w:rsidRDefault="00C90668" w:rsidP="00FE1E8D">
      <w:pPr>
        <w:pStyle w:val="a7"/>
      </w:pPr>
      <w:r>
        <w:rPr>
          <w:rFonts w:hint="eastAsia"/>
        </w:rPr>
        <w:t>其中，</w:t>
      </w:r>
    </w:p>
    <w:p w:rsidR="00C90668" w:rsidRDefault="00B4391E" w:rsidP="00FE1E8D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C90668" w:rsidRDefault="00C90668" w:rsidP="00FE1E8D">
      <w:pPr>
        <w:pStyle w:val="a7"/>
      </w:pPr>
      <w:r>
        <w:rPr>
          <w:rFonts w:hint="eastAsia"/>
        </w:rPr>
        <w:t>data</w:t>
      </w:r>
      <w:r w:rsidR="00661A4D">
        <w:rPr>
          <w:rFonts w:hint="eastAsia"/>
        </w:rPr>
        <w:t>：返回老师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D207E9" w:rsidRDefault="00D207E9" w:rsidP="00FE1E8D">
      <w:pPr>
        <w:pStyle w:val="a7"/>
      </w:pPr>
    </w:p>
    <w:p w:rsidR="00D207E9" w:rsidRDefault="00D207E9" w:rsidP="00D207E9">
      <w:pPr>
        <w:pStyle w:val="a1"/>
      </w:pPr>
      <w:bookmarkStart w:id="7" w:name="_Toc470712134"/>
      <w:r>
        <w:rPr>
          <w:rFonts w:hint="eastAsia"/>
        </w:rPr>
        <w:lastRenderedPageBreak/>
        <w:t>学生登录</w:t>
      </w:r>
      <w:bookmarkEnd w:id="7"/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207E9" w:rsidRDefault="00D207E9" w:rsidP="00D207E9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login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输入参数</w:t>
      </w:r>
    </w:p>
    <w:p w:rsidR="00D207E9" w:rsidRDefault="00D207E9" w:rsidP="00D207E9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D207E9" w:rsidRDefault="00D207E9" w:rsidP="00D207E9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：学生登录密码。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207E9" w:rsidRDefault="00D207E9" w:rsidP="00D207E9">
      <w:pPr>
        <w:pStyle w:val="a7"/>
      </w:pPr>
      <w:r>
        <w:rPr>
          <w:rFonts w:hint="eastAsia"/>
        </w:rPr>
        <w:t>{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D207E9" w:rsidRDefault="00D207E9" w:rsidP="00D207E9">
      <w:pPr>
        <w:pStyle w:val="a7"/>
      </w:pPr>
      <w:r>
        <w:rPr>
          <w:rFonts w:hint="eastAsia"/>
        </w:rPr>
        <w:t>}</w:t>
      </w:r>
    </w:p>
    <w:p w:rsidR="00D207E9" w:rsidRDefault="00D207E9" w:rsidP="00D207E9">
      <w:pPr>
        <w:pStyle w:val="a7"/>
      </w:pPr>
      <w:r>
        <w:rPr>
          <w:rFonts w:hint="eastAsia"/>
        </w:rPr>
        <w:t>其中，</w:t>
      </w:r>
    </w:p>
    <w:p w:rsidR="00D207E9" w:rsidRDefault="00B4391E" w:rsidP="00D207E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D207E9" w:rsidRPr="00FE1E8D" w:rsidRDefault="00D207E9" w:rsidP="00D207E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D207E9" w:rsidRPr="00FE1E8D" w:rsidRDefault="00D207E9" w:rsidP="00FE1E8D">
      <w:pPr>
        <w:pStyle w:val="a7"/>
      </w:pPr>
    </w:p>
    <w:p w:rsidR="001E4EA4" w:rsidRDefault="001D4B08" w:rsidP="00573440">
      <w:pPr>
        <w:pStyle w:val="a1"/>
      </w:pPr>
      <w:bookmarkStart w:id="8" w:name="_Toc470712135"/>
      <w:r>
        <w:rPr>
          <w:rFonts w:hint="eastAsia"/>
        </w:rPr>
        <w:t>学生注册</w:t>
      </w:r>
      <w:bookmarkEnd w:id="8"/>
    </w:p>
    <w:p w:rsidR="00B6462D" w:rsidRDefault="00B6462D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6462D" w:rsidRDefault="00B6462D" w:rsidP="00B6462D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register</w:t>
      </w:r>
      <w:proofErr w:type="gramStart"/>
      <w:r>
        <w:rPr>
          <w:rFonts w:hint="eastAsia"/>
        </w:rPr>
        <w:t>?</w:t>
      </w:r>
      <w:r w:rsidR="00A92CA3">
        <w:rPr>
          <w:rFonts w:hint="eastAsia"/>
        </w:rPr>
        <w:t>StudentId</w:t>
      </w:r>
      <w:proofErr w:type="spellEnd"/>
      <w:proofErr w:type="gramEnd"/>
      <w:r w:rsidR="00A92CA3">
        <w:rPr>
          <w:rFonts w:hint="eastAsia"/>
        </w:rPr>
        <w:t>=&amp;Password=&amp;</w:t>
      </w:r>
      <w:proofErr w:type="spellStart"/>
      <w:r w:rsidR="00A92CA3">
        <w:rPr>
          <w:rFonts w:hint="eastAsia"/>
        </w:rPr>
        <w:t>VerificationCode</w:t>
      </w:r>
      <w:proofErr w:type="spellEnd"/>
      <w:r w:rsidR="00A92CA3">
        <w:rPr>
          <w:rFonts w:hint="eastAsia"/>
        </w:rPr>
        <w:t>=</w:t>
      </w:r>
    </w:p>
    <w:p w:rsidR="00472031" w:rsidRDefault="00472031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92CA3" w:rsidRDefault="00A92CA3" w:rsidP="00A92CA3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A92CA3" w:rsidRDefault="00A92CA3" w:rsidP="00A92CA3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472031" w:rsidRDefault="00A92CA3" w:rsidP="00B6462D">
      <w:pPr>
        <w:pStyle w:val="a7"/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A92CA3" w:rsidRDefault="00A92CA3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92CA3" w:rsidRDefault="00A92CA3" w:rsidP="00A92CA3">
      <w:pPr>
        <w:pStyle w:val="a7"/>
      </w:pPr>
      <w:r>
        <w:rPr>
          <w:rFonts w:hint="eastAsia"/>
        </w:rPr>
        <w:t>{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92CA3" w:rsidRDefault="00A92CA3" w:rsidP="00A92CA3">
      <w:pPr>
        <w:pStyle w:val="a7"/>
      </w:pPr>
      <w:r>
        <w:rPr>
          <w:rFonts w:hint="eastAsia"/>
        </w:rPr>
        <w:t>}</w:t>
      </w:r>
    </w:p>
    <w:p w:rsidR="00A92CA3" w:rsidRDefault="00A92CA3" w:rsidP="00A92CA3">
      <w:pPr>
        <w:pStyle w:val="a7"/>
      </w:pPr>
      <w:r>
        <w:rPr>
          <w:rFonts w:hint="eastAsia"/>
        </w:rPr>
        <w:t>其中，</w:t>
      </w:r>
    </w:p>
    <w:p w:rsidR="00A92CA3" w:rsidRDefault="00B4391E" w:rsidP="00A92CA3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A92CA3" w:rsidRPr="00B6462D" w:rsidRDefault="00A92CA3" w:rsidP="00B6462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1E4EA4" w:rsidRDefault="003045FE" w:rsidP="00573440">
      <w:pPr>
        <w:pStyle w:val="a1"/>
      </w:pPr>
      <w:bookmarkStart w:id="9" w:name="_Toc470712136"/>
      <w:r>
        <w:rPr>
          <w:rFonts w:hint="eastAsia"/>
        </w:rPr>
        <w:lastRenderedPageBreak/>
        <w:t>重置密码</w:t>
      </w:r>
      <w:bookmarkEnd w:id="9"/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94083B" w:rsidRDefault="0094083B" w:rsidP="0094083B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resetpassword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=&amp;Password=&amp;</w:t>
      </w: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=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94083B" w:rsidRDefault="0094083B" w:rsidP="0094083B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94083B" w:rsidRDefault="0094083B" w:rsidP="0094083B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94083B" w:rsidRDefault="0094083B" w:rsidP="0094083B">
      <w:pPr>
        <w:pStyle w:val="a7"/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94083B" w:rsidRDefault="0094083B" w:rsidP="0094083B">
      <w:pPr>
        <w:pStyle w:val="a7"/>
      </w:pPr>
      <w:r>
        <w:rPr>
          <w:rFonts w:hint="eastAsia"/>
        </w:rPr>
        <w:t>{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94083B" w:rsidRDefault="0094083B" w:rsidP="0094083B">
      <w:pPr>
        <w:pStyle w:val="a7"/>
      </w:pPr>
      <w:r>
        <w:rPr>
          <w:rFonts w:hint="eastAsia"/>
        </w:rPr>
        <w:t>}</w:t>
      </w:r>
    </w:p>
    <w:p w:rsidR="0094083B" w:rsidRDefault="0094083B" w:rsidP="0094083B">
      <w:pPr>
        <w:pStyle w:val="a7"/>
      </w:pPr>
      <w:r>
        <w:rPr>
          <w:rFonts w:hint="eastAsia"/>
        </w:rPr>
        <w:t>其中，</w:t>
      </w:r>
    </w:p>
    <w:p w:rsidR="0094083B" w:rsidRDefault="0094083B" w:rsidP="0094083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B4391E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B4391E">
        <w:rPr>
          <w:rFonts w:hint="eastAsia"/>
        </w:rPr>
        <w:t>成功</w:t>
      </w:r>
      <w:r>
        <w:rPr>
          <w:rFonts w:hint="eastAsia"/>
        </w:rPr>
        <w:t>；</w:t>
      </w:r>
    </w:p>
    <w:p w:rsidR="0094083B" w:rsidRDefault="0094083B" w:rsidP="00672FA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EB4200" w:rsidRPr="00672FAD" w:rsidRDefault="00EB4200" w:rsidP="00672FAD">
      <w:pPr>
        <w:pStyle w:val="a7"/>
      </w:pPr>
    </w:p>
    <w:p w:rsidR="001E4EA4" w:rsidRDefault="006958BD" w:rsidP="00573440">
      <w:pPr>
        <w:pStyle w:val="a1"/>
      </w:pPr>
      <w:bookmarkStart w:id="10" w:name="_Toc470712137"/>
      <w:r>
        <w:rPr>
          <w:rFonts w:hint="eastAsia"/>
        </w:rPr>
        <w:t>获取手机验证码</w:t>
      </w:r>
      <w:bookmarkEnd w:id="10"/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84EC8" w:rsidRPr="00384EC8" w:rsidRDefault="00E3793F" w:rsidP="00384EC8">
      <w:pPr>
        <w:pStyle w:val="a7"/>
      </w:pPr>
      <w:r>
        <w:t>/</w:t>
      </w:r>
      <w:proofErr w:type="spellStart"/>
      <w:r w:rsidR="00BA5286">
        <w:t>sms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validationCode</w:t>
      </w:r>
      <w:proofErr w:type="gramStart"/>
      <w:r w:rsidR="001D7BCE">
        <w:rPr>
          <w:rFonts w:hint="eastAsia"/>
        </w:rPr>
        <w:t>?PhoneNumber</w:t>
      </w:r>
      <w:proofErr w:type="spellEnd"/>
      <w:proofErr w:type="gramEnd"/>
      <w:r w:rsidR="001D7BCE">
        <w:rPr>
          <w:rFonts w:hint="eastAsia"/>
        </w:rPr>
        <w:t>=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84EC8" w:rsidRPr="00384EC8" w:rsidRDefault="006916F8" w:rsidP="00384EC8">
      <w:pPr>
        <w:pStyle w:val="a7"/>
      </w:pPr>
      <w:proofErr w:type="spellStart"/>
      <w:r>
        <w:rPr>
          <w:rFonts w:hint="eastAsia"/>
        </w:rPr>
        <w:t>PhoneNumber</w:t>
      </w:r>
      <w:proofErr w:type="spellEnd"/>
      <w:r w:rsidR="00227887">
        <w:rPr>
          <w:rFonts w:hint="eastAsia"/>
        </w:rPr>
        <w:t>：手机号码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</w:t>
      </w:r>
      <w:r w:rsidR="00D54FE6">
        <w:rPr>
          <w:rFonts w:hint="eastAsia"/>
        </w:rPr>
        <w:t>参数</w:t>
      </w:r>
    </w:p>
    <w:p w:rsidR="00FE5BEA" w:rsidRDefault="00FE5BEA" w:rsidP="00FE5BEA">
      <w:pPr>
        <w:pStyle w:val="a7"/>
      </w:pPr>
      <w:r>
        <w:rPr>
          <w:rFonts w:hint="eastAsia"/>
        </w:rPr>
        <w:t>{</w:t>
      </w:r>
    </w:p>
    <w:p w:rsidR="00FE5BEA" w:rsidRDefault="00FE5BEA" w:rsidP="00FE5BEA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FE5BEA" w:rsidRDefault="00FE5BEA" w:rsidP="00FE5BEA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FE5BEA" w:rsidRDefault="00FE5BEA" w:rsidP="00FE5BEA">
      <w:pPr>
        <w:pStyle w:val="a7"/>
      </w:pPr>
      <w:r>
        <w:rPr>
          <w:rFonts w:hint="eastAsia"/>
        </w:rPr>
        <w:t>}</w:t>
      </w:r>
    </w:p>
    <w:p w:rsidR="00FE5BEA" w:rsidRDefault="00FE5BEA" w:rsidP="00FE5BEA">
      <w:pPr>
        <w:pStyle w:val="a7"/>
      </w:pPr>
      <w:r>
        <w:rPr>
          <w:rFonts w:hint="eastAsia"/>
        </w:rPr>
        <w:t>其中，</w:t>
      </w:r>
    </w:p>
    <w:p w:rsidR="00FE5BEA" w:rsidRDefault="00FE5BEA" w:rsidP="00FE5BEA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6D7F5B" w:rsidRDefault="00FE5BEA" w:rsidP="00FE5BEA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：返回短信数据对象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FE5BEA" w:rsidRDefault="00FE5BEA" w:rsidP="00FE5BEA">
      <w:pPr>
        <w:pStyle w:val="a7"/>
      </w:pPr>
    </w:p>
    <w:p w:rsidR="00DF19C9" w:rsidRDefault="00DF19C9" w:rsidP="00DF19C9">
      <w:pPr>
        <w:pStyle w:val="a1"/>
      </w:pPr>
      <w:bookmarkStart w:id="11" w:name="_Toc470712138"/>
      <w:r>
        <w:rPr>
          <w:rFonts w:hint="eastAsia"/>
        </w:rPr>
        <w:lastRenderedPageBreak/>
        <w:t>素材检查更新</w:t>
      </w:r>
      <w:bookmarkEnd w:id="11"/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C55A8" w:rsidRPr="00384EC8" w:rsidRDefault="00CC55A8" w:rsidP="00CC55A8">
      <w:pPr>
        <w:pStyle w:val="a7"/>
      </w:pPr>
      <w:r>
        <w:t>/</w:t>
      </w:r>
      <w:r w:rsidR="009B4E0D">
        <w:rPr>
          <w:rFonts w:hint="eastAsia"/>
        </w:rPr>
        <w:t>character</w:t>
      </w:r>
      <w:r>
        <w:rPr>
          <w:rFonts w:hint="eastAsia"/>
        </w:rPr>
        <w:t>/</w:t>
      </w:r>
      <w:proofErr w:type="spellStart"/>
      <w:r w:rsidR="009B4E0D">
        <w:rPr>
          <w:rFonts w:hint="eastAsia"/>
        </w:rPr>
        <w:t>updateCheck</w:t>
      </w:r>
      <w:proofErr w:type="gramStart"/>
      <w:r w:rsidR="00A078AD">
        <w:rPr>
          <w:rFonts w:hint="eastAsia"/>
        </w:rPr>
        <w:t>?DateTime</w:t>
      </w:r>
      <w:proofErr w:type="spellEnd"/>
      <w:proofErr w:type="gramEnd"/>
      <w:r w:rsidR="00A078AD">
        <w:rPr>
          <w:rFonts w:hint="eastAsia"/>
        </w:rPr>
        <w:t>=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CC55A8" w:rsidRPr="00384EC8" w:rsidRDefault="00A60DBE" w:rsidP="00CC55A8">
      <w:pPr>
        <w:pStyle w:val="a7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：日期时间</w:t>
      </w:r>
      <w:r w:rsidR="009611FC">
        <w:rPr>
          <w:rFonts w:hint="eastAsia"/>
        </w:rPr>
        <w:t>，传入最近一次需要检查更新的日期时间。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C55A8" w:rsidRDefault="00CC55A8" w:rsidP="00CC55A8">
      <w:pPr>
        <w:pStyle w:val="a7"/>
      </w:pPr>
      <w:r>
        <w:rPr>
          <w:rFonts w:hint="eastAsia"/>
        </w:rPr>
        <w:t>{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C55A8" w:rsidRDefault="00CC55A8" w:rsidP="00CC55A8">
      <w:pPr>
        <w:pStyle w:val="a7"/>
      </w:pPr>
      <w:r>
        <w:rPr>
          <w:rFonts w:hint="eastAsia"/>
        </w:rPr>
        <w:t>}</w:t>
      </w:r>
    </w:p>
    <w:p w:rsidR="00CC55A8" w:rsidRDefault="00CC55A8" w:rsidP="00CC55A8">
      <w:pPr>
        <w:pStyle w:val="a7"/>
      </w:pPr>
      <w:r>
        <w:rPr>
          <w:rFonts w:hint="eastAsia"/>
        </w:rPr>
        <w:t>其中，</w:t>
      </w:r>
    </w:p>
    <w:p w:rsidR="00CC55A8" w:rsidRDefault="00CC55A8" w:rsidP="00CC55A8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B4391E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B4391E">
        <w:rPr>
          <w:rFonts w:hint="eastAsia"/>
        </w:rPr>
        <w:t>成功</w:t>
      </w:r>
      <w:r>
        <w:rPr>
          <w:rFonts w:hint="eastAsia"/>
        </w:rPr>
        <w:t>；</w:t>
      </w:r>
    </w:p>
    <w:p w:rsidR="00CC55A8" w:rsidRDefault="00CC55A8" w:rsidP="00DF19C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20FFE">
        <w:rPr>
          <w:rFonts w:hint="eastAsia"/>
        </w:rPr>
        <w:t>是否需要更新结果值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E70CD0" w:rsidRPr="00CC55A8" w:rsidRDefault="00E70CD0" w:rsidP="00DF19C9">
      <w:pPr>
        <w:pStyle w:val="a7"/>
      </w:pPr>
    </w:p>
    <w:p w:rsidR="00DF19C9" w:rsidRDefault="00DF19C9" w:rsidP="00DF19C9">
      <w:pPr>
        <w:pStyle w:val="a1"/>
      </w:pPr>
      <w:bookmarkStart w:id="12" w:name="_Toc470712139"/>
      <w:r>
        <w:rPr>
          <w:rFonts w:hint="eastAsia"/>
        </w:rPr>
        <w:t>素材下载</w:t>
      </w:r>
      <w:bookmarkEnd w:id="12"/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C55A8" w:rsidRPr="00384EC8" w:rsidRDefault="00CC55A8" w:rsidP="00CC55A8">
      <w:pPr>
        <w:pStyle w:val="a7"/>
      </w:pPr>
      <w:r>
        <w:t>/</w:t>
      </w:r>
      <w:r w:rsidR="003C4F36">
        <w:t>ch</w:t>
      </w:r>
      <w:r w:rsidR="003C4F36">
        <w:rPr>
          <w:rFonts w:hint="eastAsia"/>
        </w:rPr>
        <w:t>aracter</w:t>
      </w:r>
      <w:r>
        <w:rPr>
          <w:rFonts w:hint="eastAsia"/>
        </w:rPr>
        <w:t>/</w:t>
      </w:r>
      <w:proofErr w:type="spellStart"/>
      <w:r w:rsidR="003C4F36">
        <w:rPr>
          <w:rFonts w:hint="eastAsia"/>
        </w:rPr>
        <w:t>download</w:t>
      </w:r>
      <w:proofErr w:type="gramStart"/>
      <w:r w:rsidR="00A94BEF">
        <w:rPr>
          <w:rFonts w:hint="eastAsia"/>
        </w:rPr>
        <w:t>?IsAll</w:t>
      </w:r>
      <w:proofErr w:type="spellEnd"/>
      <w:proofErr w:type="gramEnd"/>
      <w:r w:rsidR="00A94BEF">
        <w:rPr>
          <w:rFonts w:hint="eastAsia"/>
        </w:rPr>
        <w:t>=&amp;</w:t>
      </w:r>
      <w:proofErr w:type="spellStart"/>
      <w:r w:rsidR="00A94BEF">
        <w:rPr>
          <w:rFonts w:hint="eastAsia"/>
        </w:rPr>
        <w:t>DateTime</w:t>
      </w:r>
      <w:proofErr w:type="spellEnd"/>
      <w:r w:rsidR="00A94BEF">
        <w:rPr>
          <w:rFonts w:hint="eastAsia"/>
        </w:rPr>
        <w:t>=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6B78D8" w:rsidRPr="006B78D8" w:rsidRDefault="006B78D8" w:rsidP="006B78D8">
      <w:pPr>
        <w:pStyle w:val="a7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>：</w:t>
      </w:r>
      <w:r>
        <w:rPr>
          <w:rFonts w:hint="eastAsia"/>
        </w:rPr>
        <w:t>0/1</w:t>
      </w:r>
      <w:r>
        <w:rPr>
          <w:rFonts w:hint="eastAsia"/>
        </w:rPr>
        <w:t>，是否下载所有，根据用户需要，增量更新还是下载所有；一般第一次使用</w:t>
      </w:r>
      <w:r>
        <w:rPr>
          <w:rFonts w:hint="eastAsia"/>
        </w:rPr>
        <w:t>APP</w:t>
      </w:r>
      <w:r>
        <w:rPr>
          <w:rFonts w:hint="eastAsia"/>
        </w:rPr>
        <w:t>时需要下载所有；</w:t>
      </w:r>
    </w:p>
    <w:p w:rsidR="00CC55A8" w:rsidRPr="00384EC8" w:rsidRDefault="006B78D8" w:rsidP="00CC55A8">
      <w:pPr>
        <w:pStyle w:val="a7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：日期时间，传入最近一次需要检查更新的日期时间。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C55A8" w:rsidRDefault="00CC55A8" w:rsidP="00CC55A8">
      <w:pPr>
        <w:pStyle w:val="a7"/>
      </w:pPr>
      <w:r>
        <w:rPr>
          <w:rFonts w:hint="eastAsia"/>
        </w:rPr>
        <w:t>{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C55A8" w:rsidRDefault="00CC55A8" w:rsidP="00CC55A8">
      <w:pPr>
        <w:pStyle w:val="a7"/>
      </w:pPr>
      <w:r>
        <w:rPr>
          <w:rFonts w:hint="eastAsia"/>
        </w:rPr>
        <w:t>}</w:t>
      </w:r>
    </w:p>
    <w:p w:rsidR="00CC55A8" w:rsidRDefault="00CC55A8" w:rsidP="00CC55A8">
      <w:pPr>
        <w:pStyle w:val="a7"/>
      </w:pPr>
      <w:r>
        <w:rPr>
          <w:rFonts w:hint="eastAsia"/>
        </w:rPr>
        <w:t>其中，</w:t>
      </w:r>
    </w:p>
    <w:p w:rsidR="00CC55A8" w:rsidRDefault="00651C45" w:rsidP="00CC55A8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CC55A8" w:rsidRPr="00672FAD" w:rsidRDefault="00CC55A8" w:rsidP="00CC55A8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8052CC">
        <w:rPr>
          <w:rFonts w:hint="eastAsia"/>
        </w:rPr>
        <w:t>素材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C55A8" w:rsidRPr="00CC55A8" w:rsidRDefault="00CC55A8" w:rsidP="00DF19C9">
      <w:pPr>
        <w:pStyle w:val="a7"/>
      </w:pPr>
    </w:p>
    <w:p w:rsidR="00D54FE6" w:rsidRDefault="00D54FE6" w:rsidP="00D54FE6">
      <w:pPr>
        <w:pStyle w:val="a1"/>
      </w:pPr>
      <w:bookmarkStart w:id="13" w:name="_Toc470712140"/>
      <w:r>
        <w:rPr>
          <w:rFonts w:hint="eastAsia"/>
        </w:rPr>
        <w:lastRenderedPageBreak/>
        <w:t>获取随机题目</w:t>
      </w:r>
      <w:bookmarkEnd w:id="13"/>
    </w:p>
    <w:p w:rsidR="00D54FE6" w:rsidRDefault="008115C3" w:rsidP="009D7BD4">
      <w:pPr>
        <w:pStyle w:val="a7"/>
      </w:pPr>
      <w:r>
        <w:rPr>
          <w:rFonts w:hint="eastAsia"/>
        </w:rPr>
        <w:t>对于未登录用户，如果临时不想注册，又可以试用一下本系统，则可以选择随便玩玩进入随机题目测试；随便玩玩测试题目测试过程不需要保存题目测试答案。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215C8" w:rsidRPr="00384EC8" w:rsidRDefault="00961739" w:rsidP="003215C8">
      <w:pPr>
        <w:pStyle w:val="a7"/>
      </w:pPr>
      <w:r>
        <w:t>/que</w:t>
      </w:r>
      <w:r>
        <w:rPr>
          <w:rFonts w:hint="eastAsia"/>
        </w:rPr>
        <w:t>stion/</w:t>
      </w:r>
      <w:proofErr w:type="spellStart"/>
      <w:r>
        <w:rPr>
          <w:rFonts w:hint="eastAsia"/>
        </w:rPr>
        <w:t>randomList</w:t>
      </w:r>
      <w:proofErr w:type="spellEnd"/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215C8" w:rsidRPr="00384EC8" w:rsidRDefault="00D303BB" w:rsidP="003215C8">
      <w:pPr>
        <w:pStyle w:val="a7"/>
      </w:pPr>
      <w:r>
        <w:rPr>
          <w:rFonts w:hint="eastAsia"/>
        </w:rPr>
        <w:t>无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E2B4C" w:rsidRDefault="000E2B4C" w:rsidP="000E2B4C">
      <w:pPr>
        <w:pStyle w:val="a7"/>
      </w:pPr>
      <w:r>
        <w:rPr>
          <w:rFonts w:hint="eastAsia"/>
        </w:rPr>
        <w:t>{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0E2B4C" w:rsidRDefault="000E2B4C" w:rsidP="000E2B4C">
      <w:pPr>
        <w:pStyle w:val="a7"/>
      </w:pPr>
      <w:r>
        <w:rPr>
          <w:rFonts w:hint="eastAsia"/>
        </w:rPr>
        <w:t>}</w:t>
      </w:r>
    </w:p>
    <w:p w:rsidR="000E2B4C" w:rsidRDefault="000E2B4C" w:rsidP="000E2B4C">
      <w:pPr>
        <w:pStyle w:val="a7"/>
      </w:pPr>
      <w:r>
        <w:rPr>
          <w:rFonts w:hint="eastAsia"/>
        </w:rPr>
        <w:t>其中，</w:t>
      </w:r>
    </w:p>
    <w:p w:rsidR="000E2B4C" w:rsidRDefault="00651C45" w:rsidP="000E2B4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0E2B4C" w:rsidRDefault="000E2B4C" w:rsidP="000E2B4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：返回随机题目数据对象列表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87029D" w:rsidRPr="00672FAD" w:rsidRDefault="0087029D" w:rsidP="000E2B4C">
      <w:pPr>
        <w:pStyle w:val="a7"/>
      </w:pPr>
    </w:p>
    <w:p w:rsidR="00DB1F79" w:rsidRDefault="00DB1F79" w:rsidP="00DB1F79">
      <w:pPr>
        <w:pStyle w:val="a1"/>
      </w:pPr>
      <w:bookmarkStart w:id="14" w:name="_Toc470712141"/>
      <w:r>
        <w:rPr>
          <w:rFonts w:hint="eastAsia"/>
        </w:rPr>
        <w:t>获取题目素材</w:t>
      </w:r>
      <w:bookmarkEnd w:id="14"/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B1F79" w:rsidRPr="00384EC8" w:rsidRDefault="00DB1F79" w:rsidP="00DB1F79">
      <w:pPr>
        <w:pStyle w:val="a7"/>
      </w:pPr>
      <w:r>
        <w:t>/que</w:t>
      </w:r>
      <w:r>
        <w:rPr>
          <w:rFonts w:hint="eastAsia"/>
        </w:rPr>
        <w:t>stion/</w:t>
      </w:r>
      <w:proofErr w:type="spellStart"/>
      <w:r>
        <w:rPr>
          <w:rFonts w:hint="eastAsia"/>
        </w:rPr>
        <w:t>listCharacters</w:t>
      </w:r>
      <w:proofErr w:type="gramStart"/>
      <w:r>
        <w:rPr>
          <w:rFonts w:hint="eastAsia"/>
        </w:rPr>
        <w:t>?QuestionId</w:t>
      </w:r>
      <w:proofErr w:type="spellEnd"/>
      <w:proofErr w:type="gramEnd"/>
      <w:r>
        <w:rPr>
          <w:rFonts w:hint="eastAsia"/>
        </w:rPr>
        <w:t>=</w:t>
      </w:r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DB1F79" w:rsidRPr="00384EC8" w:rsidRDefault="00B21C95" w:rsidP="00DB1F79">
      <w:pPr>
        <w:pStyle w:val="a7"/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：输入需要获取素材内容的问题标识。</w:t>
      </w:r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B1F79" w:rsidRDefault="00DB1F79" w:rsidP="00DB1F79">
      <w:pPr>
        <w:pStyle w:val="a7"/>
      </w:pPr>
      <w:r>
        <w:rPr>
          <w:rFonts w:hint="eastAsia"/>
        </w:rPr>
        <w:t>{</w:t>
      </w:r>
    </w:p>
    <w:p w:rsidR="00DB1F79" w:rsidRDefault="00DB1F79" w:rsidP="00DB1F7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B1F79" w:rsidRDefault="00DB1F79" w:rsidP="00DB1F7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DB1F79" w:rsidRDefault="00DB1F79" w:rsidP="00DB1F79">
      <w:pPr>
        <w:pStyle w:val="a7"/>
      </w:pPr>
      <w:r>
        <w:rPr>
          <w:rFonts w:hint="eastAsia"/>
        </w:rPr>
        <w:t>}</w:t>
      </w:r>
    </w:p>
    <w:p w:rsidR="00DB1F79" w:rsidRDefault="00DB1F79" w:rsidP="00DB1F79">
      <w:pPr>
        <w:pStyle w:val="a7"/>
      </w:pPr>
      <w:r>
        <w:rPr>
          <w:rFonts w:hint="eastAsia"/>
        </w:rPr>
        <w:t>其中，</w:t>
      </w:r>
    </w:p>
    <w:p w:rsidR="00DB1F79" w:rsidRDefault="00651C45" w:rsidP="00DB1F7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DB1F79">
        <w:rPr>
          <w:rFonts w:hint="eastAsia"/>
        </w:rPr>
        <w:t>；</w:t>
      </w:r>
    </w:p>
    <w:p w:rsidR="00DB1F79" w:rsidRPr="00672FAD" w:rsidRDefault="00DB1F79" w:rsidP="00DB1F7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A67693">
        <w:rPr>
          <w:rFonts w:hint="eastAsia"/>
        </w:rPr>
        <w:t>素材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3215C8" w:rsidRPr="00DB1F79" w:rsidRDefault="003215C8" w:rsidP="009D7BD4">
      <w:pPr>
        <w:pStyle w:val="a7"/>
      </w:pPr>
    </w:p>
    <w:p w:rsidR="006958BD" w:rsidRDefault="006958BD" w:rsidP="00573440">
      <w:pPr>
        <w:pStyle w:val="a1"/>
      </w:pPr>
      <w:bookmarkStart w:id="15" w:name="_Toc470712142"/>
      <w:r>
        <w:rPr>
          <w:rFonts w:hint="eastAsia"/>
        </w:rPr>
        <w:lastRenderedPageBreak/>
        <w:t>获取班级列表</w:t>
      </w:r>
      <w:bookmarkEnd w:id="15"/>
    </w:p>
    <w:p w:rsidR="0027361A" w:rsidRPr="0027361A" w:rsidRDefault="0027361A" w:rsidP="0027361A">
      <w:pPr>
        <w:pStyle w:val="a7"/>
      </w:pP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4728DC" w:rsidRDefault="004728DC" w:rsidP="004728DC">
      <w:pPr>
        <w:pStyle w:val="a7"/>
      </w:pPr>
      <w:r>
        <w:rPr>
          <w:rFonts w:hint="eastAsia"/>
        </w:rPr>
        <w:t>/grade/</w:t>
      </w:r>
      <w:proofErr w:type="spellStart"/>
      <w:r w:rsidR="00326DA6">
        <w:rPr>
          <w:rFonts w:hint="eastAsia"/>
        </w:rPr>
        <w:t>listByTeacher</w:t>
      </w:r>
      <w:proofErr w:type="gramStart"/>
      <w:r>
        <w:rPr>
          <w:rFonts w:hint="eastAsia"/>
        </w:rPr>
        <w:t>?</w:t>
      </w:r>
      <w:r w:rsidR="00326DA6">
        <w:rPr>
          <w:rFonts w:hint="eastAsia"/>
        </w:rPr>
        <w:t>Teacher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4728DC" w:rsidRDefault="009A39D2" w:rsidP="004728DC">
      <w:pPr>
        <w:pStyle w:val="a7"/>
      </w:pPr>
      <w:proofErr w:type="spellStart"/>
      <w:r>
        <w:rPr>
          <w:rFonts w:hint="eastAsia"/>
        </w:rPr>
        <w:t>Teacher</w:t>
      </w:r>
      <w:r w:rsidR="004728DC">
        <w:rPr>
          <w:rFonts w:hint="eastAsia"/>
        </w:rPr>
        <w:t>Id</w:t>
      </w:r>
      <w:proofErr w:type="spellEnd"/>
      <w:r w:rsidR="004728DC">
        <w:rPr>
          <w:rFonts w:hint="eastAsia"/>
        </w:rPr>
        <w:t>：</w:t>
      </w:r>
      <w:r w:rsidR="005C2773">
        <w:rPr>
          <w:rFonts w:hint="eastAsia"/>
        </w:rPr>
        <w:t>老师唯一标识</w:t>
      </w:r>
      <w:r w:rsidR="004728DC">
        <w:rPr>
          <w:rFonts w:hint="eastAsia"/>
        </w:rPr>
        <w:t>号；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4728DC" w:rsidRDefault="004728DC" w:rsidP="004728DC">
      <w:pPr>
        <w:pStyle w:val="a7"/>
      </w:pPr>
      <w:r>
        <w:rPr>
          <w:rFonts w:hint="eastAsia"/>
        </w:rPr>
        <w:t>{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4728DC" w:rsidRDefault="004728DC" w:rsidP="004728DC">
      <w:pPr>
        <w:pStyle w:val="a7"/>
      </w:pPr>
      <w:r>
        <w:rPr>
          <w:rFonts w:hint="eastAsia"/>
        </w:rPr>
        <w:t>}</w:t>
      </w:r>
    </w:p>
    <w:p w:rsidR="004728DC" w:rsidRDefault="004728DC" w:rsidP="004728DC">
      <w:pPr>
        <w:pStyle w:val="a7"/>
      </w:pPr>
      <w:r>
        <w:rPr>
          <w:rFonts w:hint="eastAsia"/>
        </w:rPr>
        <w:t>其中，</w:t>
      </w:r>
    </w:p>
    <w:p w:rsidR="004728DC" w:rsidRDefault="00651C45" w:rsidP="004728D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4728DC">
        <w:rPr>
          <w:rFonts w:hint="eastAsia"/>
        </w:rPr>
        <w:t>；</w:t>
      </w:r>
    </w:p>
    <w:p w:rsidR="004728DC" w:rsidRPr="00672FAD" w:rsidRDefault="004728DC" w:rsidP="004728D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00156">
        <w:rPr>
          <w:rFonts w:hint="eastAsia"/>
        </w:rPr>
        <w:t>班级</w:t>
      </w:r>
      <w:r>
        <w:rPr>
          <w:rFonts w:hint="eastAsia"/>
        </w:rPr>
        <w:t>数据对象</w:t>
      </w:r>
      <w:r w:rsidR="00A159AD">
        <w:rPr>
          <w:rFonts w:hint="eastAsia"/>
        </w:rPr>
        <w:t>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4728DC" w:rsidRPr="004728DC" w:rsidRDefault="004728DC" w:rsidP="004728DC">
      <w:pPr>
        <w:pStyle w:val="a7"/>
      </w:pPr>
    </w:p>
    <w:p w:rsidR="006958BD" w:rsidRDefault="006958BD" w:rsidP="00573440">
      <w:pPr>
        <w:pStyle w:val="a1"/>
      </w:pPr>
      <w:bookmarkStart w:id="16" w:name="_Toc470712143"/>
      <w:r>
        <w:rPr>
          <w:rFonts w:hint="eastAsia"/>
        </w:rPr>
        <w:t>获取学生列表</w:t>
      </w:r>
      <w:bookmarkEnd w:id="16"/>
    </w:p>
    <w:p w:rsidR="00E463C9" w:rsidRPr="00E463C9" w:rsidRDefault="00A06A54" w:rsidP="00E463C9">
      <w:pPr>
        <w:pStyle w:val="a7"/>
      </w:pPr>
      <w:r>
        <w:rPr>
          <w:rFonts w:hint="eastAsia"/>
        </w:rPr>
        <w:t>根据班级获取学生列表信息。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A06A54" w:rsidRDefault="00A06A54" w:rsidP="00A06A54">
      <w:pPr>
        <w:pStyle w:val="a7"/>
      </w:pPr>
      <w:r>
        <w:rPr>
          <w:rFonts w:hint="eastAsia"/>
        </w:rPr>
        <w:t>/</w:t>
      </w:r>
      <w:r w:rsidR="00E74595">
        <w:rPr>
          <w:rFonts w:hint="eastAsia"/>
        </w:rPr>
        <w:t>student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listBy</w:t>
      </w:r>
      <w:r w:rsidR="00B575F1">
        <w:rPr>
          <w:rFonts w:hint="eastAsia"/>
        </w:rPr>
        <w:t>Grade</w:t>
      </w:r>
      <w:proofErr w:type="gramStart"/>
      <w:r>
        <w:rPr>
          <w:rFonts w:hint="eastAsia"/>
        </w:rPr>
        <w:t>?</w:t>
      </w:r>
      <w:r w:rsidR="00B575F1">
        <w:rPr>
          <w:rFonts w:hint="eastAsia"/>
        </w:rPr>
        <w:t>Grade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06A54" w:rsidRDefault="00E51DDE" w:rsidP="00A06A54">
      <w:pPr>
        <w:pStyle w:val="a7"/>
      </w:pPr>
      <w:proofErr w:type="spellStart"/>
      <w:r>
        <w:rPr>
          <w:rFonts w:hint="eastAsia"/>
        </w:rPr>
        <w:t>Grade</w:t>
      </w:r>
      <w:r w:rsidR="00A06A54">
        <w:rPr>
          <w:rFonts w:hint="eastAsia"/>
        </w:rPr>
        <w:t>Id</w:t>
      </w:r>
      <w:proofErr w:type="spellEnd"/>
      <w:r w:rsidR="00A06A54">
        <w:rPr>
          <w:rFonts w:hint="eastAsia"/>
        </w:rPr>
        <w:t>：</w:t>
      </w:r>
      <w:r>
        <w:rPr>
          <w:rFonts w:hint="eastAsia"/>
        </w:rPr>
        <w:t>班级唯一标识</w:t>
      </w:r>
      <w:r w:rsidR="00A06A54">
        <w:rPr>
          <w:rFonts w:hint="eastAsia"/>
        </w:rPr>
        <w:t>号；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06A54" w:rsidRDefault="00A06A54" w:rsidP="00A06A54">
      <w:pPr>
        <w:pStyle w:val="a7"/>
      </w:pPr>
      <w:r>
        <w:rPr>
          <w:rFonts w:hint="eastAsia"/>
        </w:rPr>
        <w:t>{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06A54" w:rsidRDefault="00A06A54" w:rsidP="00A06A54">
      <w:pPr>
        <w:pStyle w:val="a7"/>
      </w:pPr>
      <w:r>
        <w:rPr>
          <w:rFonts w:hint="eastAsia"/>
        </w:rPr>
        <w:t>}</w:t>
      </w:r>
    </w:p>
    <w:p w:rsidR="00A06A54" w:rsidRDefault="00A06A54" w:rsidP="00A06A54">
      <w:pPr>
        <w:pStyle w:val="a7"/>
      </w:pPr>
      <w:r>
        <w:rPr>
          <w:rFonts w:hint="eastAsia"/>
        </w:rPr>
        <w:t>其中，</w:t>
      </w:r>
    </w:p>
    <w:p w:rsidR="00A06A54" w:rsidRDefault="00651C45" w:rsidP="00A06A54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A06A54">
        <w:rPr>
          <w:rFonts w:hint="eastAsia"/>
        </w:rPr>
        <w:t>；</w:t>
      </w:r>
    </w:p>
    <w:p w:rsidR="0026575C" w:rsidRDefault="00A06A54" w:rsidP="0026575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C600D7">
        <w:rPr>
          <w:rFonts w:hint="eastAsia"/>
        </w:rPr>
        <w:t>学生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27361A" w:rsidRPr="00A06A54" w:rsidRDefault="0027361A" w:rsidP="0026575C">
      <w:pPr>
        <w:pStyle w:val="a7"/>
      </w:pPr>
    </w:p>
    <w:p w:rsidR="0026575C" w:rsidRDefault="00742986" w:rsidP="002C5757">
      <w:pPr>
        <w:pStyle w:val="a1"/>
      </w:pPr>
      <w:bookmarkStart w:id="17" w:name="_Toc470712144"/>
      <w:r>
        <w:lastRenderedPageBreak/>
        <w:t>获取</w:t>
      </w:r>
      <w:r w:rsidR="00BF4509">
        <w:t>测试</w:t>
      </w:r>
      <w:r>
        <w:t>试卷列表</w:t>
      </w:r>
      <w:bookmarkEnd w:id="17"/>
    </w:p>
    <w:p w:rsidR="008B6B25" w:rsidRPr="00E463C9" w:rsidRDefault="000C775C" w:rsidP="008B6B25">
      <w:pPr>
        <w:pStyle w:val="a7"/>
      </w:pPr>
      <w:r>
        <w:rPr>
          <w:rFonts w:hint="eastAsia"/>
        </w:rPr>
        <w:t>获取试卷</w:t>
      </w:r>
      <w:r w:rsidR="008B6B25">
        <w:rPr>
          <w:rFonts w:hint="eastAsia"/>
        </w:rPr>
        <w:t>列表信息。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8B6B25" w:rsidRDefault="008B6B25" w:rsidP="008B6B25">
      <w:pPr>
        <w:pStyle w:val="a7"/>
      </w:pPr>
      <w:r>
        <w:rPr>
          <w:rFonts w:hint="eastAsia"/>
        </w:rPr>
        <w:t>/</w:t>
      </w:r>
      <w:r w:rsidR="00ED6F43">
        <w:rPr>
          <w:rFonts w:hint="eastAsia"/>
        </w:rPr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</w:t>
      </w:r>
      <w:r w:rsidR="00ED6F43">
        <w:rPr>
          <w:rFonts w:hint="eastAsia"/>
        </w:rPr>
        <w:t>TestPaper</w:t>
      </w:r>
      <w:proofErr w:type="gramStart"/>
      <w:r w:rsidR="00EB786D">
        <w:rPr>
          <w:rFonts w:hint="eastAsia"/>
        </w:rPr>
        <w:t>?TestType</w:t>
      </w:r>
      <w:proofErr w:type="spellEnd"/>
      <w:proofErr w:type="gramEnd"/>
      <w:r w:rsidR="00EB786D">
        <w:rPr>
          <w:rFonts w:hint="eastAsia"/>
        </w:rPr>
        <w:t>=&amp;</w:t>
      </w:r>
      <w:proofErr w:type="spellStart"/>
      <w:r w:rsidR="00EB786D">
        <w:rPr>
          <w:rFonts w:hint="eastAsia"/>
        </w:rPr>
        <w:t>StudentId</w:t>
      </w:r>
      <w:proofErr w:type="spellEnd"/>
      <w:r w:rsidR="00EB786D">
        <w:rPr>
          <w:rFonts w:hint="eastAsia"/>
        </w:rPr>
        <w:t>=&amp;</w:t>
      </w:r>
      <w:proofErr w:type="spellStart"/>
      <w:r w:rsidR="00EB786D">
        <w:rPr>
          <w:rFonts w:hint="eastAsia"/>
        </w:rPr>
        <w:t>GradeId</w:t>
      </w:r>
      <w:proofErr w:type="spellEnd"/>
      <w:r w:rsidR="00EB786D">
        <w:rPr>
          <w:rFonts w:hint="eastAsia"/>
        </w:rPr>
        <w:t>=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8B6B25" w:rsidRDefault="00471D03" w:rsidP="008B6B25">
      <w:pPr>
        <w:pStyle w:val="a7"/>
      </w:pPr>
      <w:proofErr w:type="spellStart"/>
      <w:r>
        <w:rPr>
          <w:rFonts w:hint="eastAsia"/>
        </w:rPr>
        <w:t>TestType</w:t>
      </w:r>
      <w:proofErr w:type="spellEnd"/>
      <w:r>
        <w:rPr>
          <w:rFonts w:hint="eastAsia"/>
        </w:rPr>
        <w:t>：测试类型，</w:t>
      </w:r>
      <w:r>
        <w:rPr>
          <w:rFonts w:hint="eastAsia"/>
        </w:rPr>
        <w:t>0</w:t>
      </w:r>
      <w:r>
        <w:rPr>
          <w:rFonts w:hint="eastAsia"/>
        </w:rPr>
        <w:t>为学生测试，</w:t>
      </w:r>
      <w:r>
        <w:rPr>
          <w:rFonts w:hint="eastAsia"/>
        </w:rPr>
        <w:t>1</w:t>
      </w:r>
      <w:r>
        <w:rPr>
          <w:rFonts w:hint="eastAsia"/>
        </w:rPr>
        <w:t>为教学</w:t>
      </w:r>
      <w:r w:rsidR="003D667E">
        <w:rPr>
          <w:rFonts w:hint="eastAsia"/>
        </w:rPr>
        <w:t>模式</w:t>
      </w:r>
      <w:r>
        <w:rPr>
          <w:rFonts w:hint="eastAsia"/>
        </w:rPr>
        <w:t>练习测试</w:t>
      </w:r>
      <w:r w:rsidR="008B6B25">
        <w:rPr>
          <w:rFonts w:hint="eastAsia"/>
        </w:rPr>
        <w:t>；</w:t>
      </w:r>
    </w:p>
    <w:p w:rsidR="00882E56" w:rsidRPr="00471D03" w:rsidRDefault="00882E56" w:rsidP="00882E56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：学生标识，当测试类型为学生测试时使用；</w:t>
      </w:r>
    </w:p>
    <w:p w:rsidR="00471D03" w:rsidRDefault="00471D03" w:rsidP="008B6B25">
      <w:pPr>
        <w:pStyle w:val="a7"/>
      </w:pPr>
      <w:proofErr w:type="spellStart"/>
      <w:r>
        <w:rPr>
          <w:rFonts w:hint="eastAsia"/>
        </w:rPr>
        <w:t>GradeId</w:t>
      </w:r>
      <w:proofErr w:type="spellEnd"/>
      <w:r w:rsidR="003D667E">
        <w:rPr>
          <w:rFonts w:hint="eastAsia"/>
        </w:rPr>
        <w:t>：班级标识，当测试类型为教学模式时使用</w:t>
      </w:r>
      <w:r w:rsidR="00882E56">
        <w:rPr>
          <w:rFonts w:hint="eastAsia"/>
        </w:rPr>
        <w:t>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8B6B25" w:rsidRDefault="008B6B25" w:rsidP="008B6B25">
      <w:pPr>
        <w:pStyle w:val="a7"/>
      </w:pPr>
      <w:r>
        <w:rPr>
          <w:rFonts w:hint="eastAsia"/>
        </w:rPr>
        <w:t>{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B6B25" w:rsidRDefault="008B6B25" w:rsidP="008B6B25">
      <w:pPr>
        <w:pStyle w:val="a7"/>
      </w:pPr>
      <w:r>
        <w:rPr>
          <w:rFonts w:hint="eastAsia"/>
        </w:rPr>
        <w:t>}</w:t>
      </w:r>
    </w:p>
    <w:p w:rsidR="008B6B25" w:rsidRDefault="008B6B25" w:rsidP="008B6B25">
      <w:pPr>
        <w:pStyle w:val="a7"/>
      </w:pPr>
      <w:r>
        <w:rPr>
          <w:rFonts w:hint="eastAsia"/>
        </w:rPr>
        <w:t>其中，</w:t>
      </w:r>
    </w:p>
    <w:p w:rsidR="008B6B25" w:rsidRDefault="00651C45" w:rsidP="008B6B25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8B6B25">
        <w:rPr>
          <w:rFonts w:hint="eastAsia"/>
        </w:rPr>
        <w:t>；</w:t>
      </w:r>
    </w:p>
    <w:p w:rsidR="008B6B25" w:rsidRPr="008B6B25" w:rsidRDefault="008B6B25" w:rsidP="0026575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4E7032">
        <w:rPr>
          <w:rFonts w:hint="eastAsia"/>
        </w:rPr>
        <w:t>试卷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742986" w:rsidRDefault="00742986" w:rsidP="002C5757">
      <w:pPr>
        <w:pStyle w:val="a1"/>
      </w:pPr>
      <w:bookmarkStart w:id="18" w:name="_Toc470712145"/>
      <w:r>
        <w:rPr>
          <w:rFonts w:hint="eastAsia"/>
        </w:rPr>
        <w:t>获取</w:t>
      </w:r>
      <w:r w:rsidR="00BF4509">
        <w:t>测试</w:t>
      </w:r>
      <w:r>
        <w:rPr>
          <w:rFonts w:hint="eastAsia"/>
        </w:rPr>
        <w:t>试卷题目</w:t>
      </w:r>
      <w:bookmarkEnd w:id="18"/>
    </w:p>
    <w:p w:rsidR="005C38D0" w:rsidRDefault="000A14BB" w:rsidP="0026575C">
      <w:pPr>
        <w:pStyle w:val="a7"/>
      </w:pPr>
      <w:r>
        <w:t>根据试卷获取题目详细。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0A14BB" w:rsidRDefault="000A14BB" w:rsidP="000A14BB">
      <w:pPr>
        <w:pStyle w:val="a7"/>
      </w:pPr>
      <w:r>
        <w:rPr>
          <w:rFonts w:hint="eastAsia"/>
        </w:rPr>
        <w:t>/</w:t>
      </w:r>
      <w:r w:rsidR="00280995">
        <w:rPr>
          <w:rFonts w:hint="eastAsia"/>
        </w:rPr>
        <w:t>test</w:t>
      </w:r>
      <w:r>
        <w:rPr>
          <w:rFonts w:hint="eastAsia"/>
        </w:rPr>
        <w:t>/</w:t>
      </w:r>
      <w:proofErr w:type="spellStart"/>
      <w:r w:rsidR="00280995">
        <w:rPr>
          <w:rFonts w:hint="eastAsia"/>
        </w:rPr>
        <w:t>listTestPaperDetail</w:t>
      </w:r>
      <w:proofErr w:type="gramStart"/>
      <w:r w:rsidR="00BE084B">
        <w:rPr>
          <w:rFonts w:hint="eastAsia"/>
        </w:rPr>
        <w:t>?StudentPaperId</w:t>
      </w:r>
      <w:proofErr w:type="spellEnd"/>
      <w:proofErr w:type="gramEnd"/>
      <w:r w:rsidR="00BE084B">
        <w:rPr>
          <w:rFonts w:hint="eastAsia"/>
        </w:rPr>
        <w:t>=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0A14BB" w:rsidRDefault="00BE084B" w:rsidP="000A14BB">
      <w:pPr>
        <w:pStyle w:val="a7"/>
      </w:pPr>
      <w:proofErr w:type="spellStart"/>
      <w:r>
        <w:rPr>
          <w:rFonts w:hint="eastAsia"/>
        </w:rPr>
        <w:t>StudentPaperId</w:t>
      </w:r>
      <w:proofErr w:type="spellEnd"/>
      <w:r>
        <w:rPr>
          <w:rFonts w:hint="eastAsia"/>
        </w:rPr>
        <w:t>：学生测试试卷标识，从上一个接口获取的数据中取得</w:t>
      </w:r>
      <w:r w:rsidR="009F712F">
        <w:rPr>
          <w:rFonts w:hint="eastAsia"/>
        </w:rPr>
        <w:t>的主键标识</w:t>
      </w:r>
      <w:bookmarkStart w:id="19" w:name="_GoBack"/>
      <w:bookmarkEnd w:id="19"/>
      <w:r w:rsidR="000A14BB">
        <w:rPr>
          <w:rFonts w:hint="eastAsia"/>
        </w:rPr>
        <w:t>；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A14BB" w:rsidRDefault="000A14BB" w:rsidP="000A14BB">
      <w:pPr>
        <w:pStyle w:val="a7"/>
      </w:pPr>
      <w:r>
        <w:rPr>
          <w:rFonts w:hint="eastAsia"/>
        </w:rPr>
        <w:t>{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0A14BB" w:rsidRDefault="000A14BB" w:rsidP="000A14BB">
      <w:pPr>
        <w:pStyle w:val="a7"/>
      </w:pPr>
      <w:r>
        <w:rPr>
          <w:rFonts w:hint="eastAsia"/>
        </w:rPr>
        <w:t>}</w:t>
      </w:r>
    </w:p>
    <w:p w:rsidR="000A14BB" w:rsidRDefault="000A14BB" w:rsidP="000A14BB">
      <w:pPr>
        <w:pStyle w:val="a7"/>
      </w:pPr>
      <w:r>
        <w:rPr>
          <w:rFonts w:hint="eastAsia"/>
        </w:rPr>
        <w:t>其中，</w:t>
      </w:r>
    </w:p>
    <w:p w:rsidR="000A14BB" w:rsidRDefault="00651C45" w:rsidP="000A14B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0A14BB">
        <w:rPr>
          <w:rFonts w:hint="eastAsia"/>
        </w:rPr>
        <w:t>；</w:t>
      </w:r>
    </w:p>
    <w:p w:rsidR="000A14BB" w:rsidRPr="00672FAD" w:rsidRDefault="000A14BB" w:rsidP="000A14BB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：返回试卷</w:t>
      </w:r>
      <w:r w:rsidR="00761055">
        <w:rPr>
          <w:rFonts w:hint="eastAsia"/>
        </w:rPr>
        <w:t>题目详细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D332E" w:rsidRDefault="00034455" w:rsidP="00CD332E">
      <w:pPr>
        <w:pStyle w:val="a1"/>
      </w:pPr>
      <w:bookmarkStart w:id="20" w:name="_Toc470712146"/>
      <w:r>
        <w:lastRenderedPageBreak/>
        <w:t>提交测试答案</w:t>
      </w:r>
      <w:bookmarkEnd w:id="20"/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72DA7" w:rsidRDefault="00C72DA7" w:rsidP="00C72DA7">
      <w:pPr>
        <w:pStyle w:val="a7"/>
      </w:pPr>
      <w:r>
        <w:rPr>
          <w:rFonts w:hint="eastAsia"/>
        </w:rPr>
        <w:t>/test/submitAnswer</w:t>
      </w:r>
      <w:proofErr w:type="gramStart"/>
      <w:r w:rsidR="008B6667">
        <w:rPr>
          <w:rFonts w:hint="eastAsia"/>
        </w:rPr>
        <w:t>?</w:t>
      </w:r>
      <w:r w:rsidR="00680C36">
        <w:rPr>
          <w:rFonts w:hint="eastAsia"/>
        </w:rPr>
        <w:t>StudentPaperId</w:t>
      </w:r>
      <w:proofErr w:type="gramEnd"/>
      <w:r w:rsidR="007C698E">
        <w:rPr>
          <w:rFonts w:hint="eastAsia"/>
        </w:rPr>
        <w:t>=&amp;</w:t>
      </w:r>
      <w:r w:rsidR="00680C36">
        <w:rPr>
          <w:rFonts w:hint="eastAsia"/>
        </w:rPr>
        <w:t>PaperDetailId</w:t>
      </w:r>
      <w:r w:rsidR="007C698E">
        <w:rPr>
          <w:rFonts w:hint="eastAsia"/>
        </w:rPr>
        <w:t>=&amp;QuestionId=&amp;Answer=</w:t>
      </w:r>
      <w:r w:rsidR="00680C36">
        <w:rPr>
          <w:rFonts w:hint="eastAsia"/>
        </w:rPr>
        <w:t>&amp;SpentTime=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6A51E1" w:rsidRDefault="006A51E1" w:rsidP="006A51E1">
      <w:pPr>
        <w:pStyle w:val="a7"/>
      </w:pPr>
      <w:r>
        <w:rPr>
          <w:rFonts w:hint="eastAsia"/>
        </w:rPr>
        <w:t>Id</w:t>
      </w:r>
      <w:r>
        <w:rPr>
          <w:rFonts w:hint="eastAsia"/>
        </w:rPr>
        <w:t>：测试明细视图主键标识；</w:t>
      </w:r>
    </w:p>
    <w:p w:rsidR="006A51E1" w:rsidRDefault="006A51E1" w:rsidP="006A51E1">
      <w:pPr>
        <w:pStyle w:val="a7"/>
      </w:pPr>
      <w:proofErr w:type="spellStart"/>
      <w:r>
        <w:rPr>
          <w:rFonts w:hint="eastAsia"/>
        </w:rPr>
        <w:t>StudentPaperId</w:t>
      </w:r>
      <w:proofErr w:type="spellEnd"/>
      <w:r>
        <w:rPr>
          <w:rFonts w:hint="eastAsia"/>
        </w:rPr>
        <w:t>：学生试卷主键标识；</w:t>
      </w:r>
    </w:p>
    <w:p w:rsidR="006A51E1" w:rsidRPr="006A51E1" w:rsidRDefault="006A51E1" w:rsidP="006A51E1">
      <w:pPr>
        <w:pStyle w:val="a7"/>
      </w:pPr>
      <w:proofErr w:type="spellStart"/>
      <w:r>
        <w:rPr>
          <w:rFonts w:hint="eastAsia"/>
        </w:rPr>
        <w:t>PaperDetailId</w:t>
      </w:r>
      <w:proofErr w:type="spellEnd"/>
      <w:r>
        <w:rPr>
          <w:rFonts w:hint="eastAsia"/>
        </w:rPr>
        <w:t>：试卷</w:t>
      </w:r>
      <w:proofErr w:type="gramStart"/>
      <w:r>
        <w:rPr>
          <w:rFonts w:hint="eastAsia"/>
        </w:rPr>
        <w:t>明细主</w:t>
      </w:r>
      <w:proofErr w:type="gramEnd"/>
      <w:r>
        <w:rPr>
          <w:rFonts w:hint="eastAsia"/>
        </w:rPr>
        <w:t>键标识；</w:t>
      </w:r>
    </w:p>
    <w:p w:rsidR="00C72DA7" w:rsidRDefault="008B6667" w:rsidP="00C72DA7">
      <w:pPr>
        <w:pStyle w:val="a7"/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：问题</w:t>
      </w:r>
      <w:r w:rsidR="006A51E1">
        <w:rPr>
          <w:rFonts w:hint="eastAsia"/>
        </w:rPr>
        <w:t>主键</w:t>
      </w:r>
      <w:r>
        <w:rPr>
          <w:rFonts w:hint="eastAsia"/>
        </w:rPr>
        <w:t>标识；</w:t>
      </w:r>
    </w:p>
    <w:p w:rsidR="008B6667" w:rsidRDefault="008B6667" w:rsidP="00C72DA7">
      <w:pPr>
        <w:pStyle w:val="a7"/>
      </w:pPr>
      <w:r>
        <w:rPr>
          <w:rFonts w:hint="eastAsia"/>
        </w:rPr>
        <w:t>Answer</w:t>
      </w:r>
      <w:r w:rsidR="006A51E1">
        <w:rPr>
          <w:rFonts w:hint="eastAsia"/>
        </w:rPr>
        <w:t>：题目答案；</w:t>
      </w:r>
    </w:p>
    <w:p w:rsidR="006A51E1" w:rsidRDefault="006A51E1" w:rsidP="00C72DA7">
      <w:pPr>
        <w:pStyle w:val="a7"/>
      </w:pPr>
      <w:proofErr w:type="spellStart"/>
      <w:r>
        <w:rPr>
          <w:rFonts w:hint="eastAsia"/>
        </w:rPr>
        <w:t>SpentTime</w:t>
      </w:r>
      <w:proofErr w:type="spellEnd"/>
      <w:r>
        <w:rPr>
          <w:rFonts w:hint="eastAsia"/>
        </w:rPr>
        <w:t>：消耗时间。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72DA7" w:rsidRDefault="00C72DA7" w:rsidP="00C72DA7">
      <w:pPr>
        <w:pStyle w:val="a7"/>
      </w:pPr>
      <w:r>
        <w:rPr>
          <w:rFonts w:hint="eastAsia"/>
        </w:rPr>
        <w:t>{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72DA7" w:rsidRDefault="00C72DA7" w:rsidP="00C72DA7">
      <w:pPr>
        <w:pStyle w:val="a7"/>
      </w:pPr>
      <w:r>
        <w:rPr>
          <w:rFonts w:hint="eastAsia"/>
        </w:rPr>
        <w:t>}</w:t>
      </w:r>
    </w:p>
    <w:p w:rsidR="00C72DA7" w:rsidRDefault="00C72DA7" w:rsidP="00C72DA7">
      <w:pPr>
        <w:pStyle w:val="a7"/>
      </w:pPr>
      <w:r>
        <w:rPr>
          <w:rFonts w:hint="eastAsia"/>
        </w:rPr>
        <w:t>其中，</w:t>
      </w:r>
    </w:p>
    <w:p w:rsidR="00C72DA7" w:rsidRDefault="00651C45" w:rsidP="00C72DA7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C72DA7">
        <w:rPr>
          <w:rFonts w:hint="eastAsia"/>
        </w:rPr>
        <w:t>；</w:t>
      </w:r>
    </w:p>
    <w:p w:rsidR="00C72DA7" w:rsidRDefault="00C72DA7" w:rsidP="00C72DA7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B77B47">
        <w:rPr>
          <w:rFonts w:hint="eastAsia"/>
        </w:rPr>
        <w:t>正确答案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72DA7" w:rsidRPr="00C72DA7" w:rsidRDefault="00C72DA7" w:rsidP="00CD332E">
      <w:pPr>
        <w:pStyle w:val="a7"/>
      </w:pPr>
    </w:p>
    <w:p w:rsidR="00034455" w:rsidRDefault="00034455" w:rsidP="002B4AEA">
      <w:pPr>
        <w:pStyle w:val="a1"/>
      </w:pPr>
      <w:bookmarkStart w:id="21" w:name="_Toc470712147"/>
      <w:r>
        <w:t>获取分析报告</w:t>
      </w:r>
      <w:bookmarkEnd w:id="21"/>
    </w:p>
    <w:p w:rsidR="00034455" w:rsidRDefault="00642A84" w:rsidP="0026575C">
      <w:pPr>
        <w:pStyle w:val="a7"/>
      </w:pPr>
      <w:r>
        <w:t>待定</w:t>
      </w:r>
    </w:p>
    <w:p w:rsidR="005C38D0" w:rsidRPr="0026575C" w:rsidRDefault="005C38D0" w:rsidP="0026575C">
      <w:pPr>
        <w:pStyle w:val="a7"/>
      </w:pPr>
    </w:p>
    <w:sectPr w:rsidR="005C38D0" w:rsidRPr="0026575C" w:rsidSect="008F11E4">
      <w:pgSz w:w="11906" w:h="16838"/>
      <w:pgMar w:top="1134" w:right="1134" w:bottom="1134" w:left="1134" w:header="624" w:footer="58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CE5" w:rsidRDefault="00833CE5">
      <w:r>
        <w:separator/>
      </w:r>
    </w:p>
  </w:endnote>
  <w:endnote w:type="continuationSeparator" w:id="0">
    <w:p w:rsidR="00833CE5" w:rsidRDefault="00833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712F">
      <w:rPr>
        <w:rStyle w:val="PageNumber"/>
        <w:noProof/>
      </w:rPr>
      <w:t>8</w: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  <w:r>
      <w:rPr>
        <w:rFonts w:hint="eastAsia"/>
      </w:rPr>
      <w:t>机密文件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CE5" w:rsidRDefault="00833CE5">
      <w:r>
        <w:separator/>
      </w:r>
    </w:p>
  </w:footnote>
  <w:footnote w:type="continuationSeparator" w:id="0">
    <w:p w:rsidR="00833CE5" w:rsidRDefault="00833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0C7265" w:rsidP="00AA3FEA">
    <w:pPr>
      <w:pStyle w:val="Header"/>
      <w:pBdr>
        <w:bottom w:val="single" w:sz="6" w:space="0" w:color="auto"/>
      </w:pBdr>
      <w:jc w:val="right"/>
    </w:pPr>
    <w:r>
      <w:rPr>
        <w:rFonts w:hint="eastAsia"/>
      </w:rPr>
      <w:t>易学</w:t>
    </w:r>
    <w:proofErr w:type="gramStart"/>
    <w:r>
      <w:rPr>
        <w:rFonts w:hint="eastAsia"/>
      </w:rPr>
      <w:t>岛教育</w:t>
    </w:r>
    <w:proofErr w:type="gramEnd"/>
    <w:r>
      <w:rPr>
        <w:rFonts w:hint="eastAsia"/>
      </w:rPr>
      <w:t>APP</w:t>
    </w:r>
    <w:r>
      <w:rPr>
        <w:rFonts w:hint="eastAsia"/>
      </w:rPr>
      <w:t>接口使用说明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43A14"/>
    <w:multiLevelType w:val="multilevel"/>
    <w:tmpl w:val="1EE0E7E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3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4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">
    <w:nsid w:val="4DDA59C2"/>
    <w:multiLevelType w:val="hybridMultilevel"/>
    <w:tmpl w:val="6E8419C8"/>
    <w:lvl w:ilvl="0" w:tplc="9A02EE8E">
      <w:start w:val="1"/>
      <w:numFmt w:val="bullet"/>
      <w:pStyle w:val="a5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92601B"/>
    <w:multiLevelType w:val="hybridMultilevel"/>
    <w:tmpl w:val="C18E2106"/>
    <w:lvl w:ilvl="0" w:tplc="581805AA">
      <w:start w:val="1"/>
      <w:numFmt w:val="bullet"/>
      <w:pStyle w:val="a6"/>
      <w:lvlText w:val="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EFE"/>
    <w:rsid w:val="00005D27"/>
    <w:rsid w:val="00034455"/>
    <w:rsid w:val="00041D3D"/>
    <w:rsid w:val="0004554B"/>
    <w:rsid w:val="00054ABA"/>
    <w:rsid w:val="00071A01"/>
    <w:rsid w:val="00076324"/>
    <w:rsid w:val="00087DC3"/>
    <w:rsid w:val="00092EF4"/>
    <w:rsid w:val="000A14BB"/>
    <w:rsid w:val="000A5AFC"/>
    <w:rsid w:val="000C7265"/>
    <w:rsid w:val="000C775C"/>
    <w:rsid w:val="000E2B4C"/>
    <w:rsid w:val="000E2B63"/>
    <w:rsid w:val="000E71A3"/>
    <w:rsid w:val="001031EA"/>
    <w:rsid w:val="001160C0"/>
    <w:rsid w:val="00133FE8"/>
    <w:rsid w:val="00153AFB"/>
    <w:rsid w:val="001727F2"/>
    <w:rsid w:val="00175A50"/>
    <w:rsid w:val="001961B3"/>
    <w:rsid w:val="001D25B1"/>
    <w:rsid w:val="001D4B08"/>
    <w:rsid w:val="001D7A64"/>
    <w:rsid w:val="001D7BCE"/>
    <w:rsid w:val="001E4EA4"/>
    <w:rsid w:val="002214E4"/>
    <w:rsid w:val="00221E80"/>
    <w:rsid w:val="00227887"/>
    <w:rsid w:val="002465E3"/>
    <w:rsid w:val="00261FF7"/>
    <w:rsid w:val="0026575C"/>
    <w:rsid w:val="00267431"/>
    <w:rsid w:val="00271CBC"/>
    <w:rsid w:val="00272BBD"/>
    <w:rsid w:val="0027361A"/>
    <w:rsid w:val="00280995"/>
    <w:rsid w:val="00282B33"/>
    <w:rsid w:val="00286EDE"/>
    <w:rsid w:val="002A1363"/>
    <w:rsid w:val="002A48B5"/>
    <w:rsid w:val="002B4AEA"/>
    <w:rsid w:val="002C28F7"/>
    <w:rsid w:val="002C5757"/>
    <w:rsid w:val="002C5976"/>
    <w:rsid w:val="002F63AA"/>
    <w:rsid w:val="003022CB"/>
    <w:rsid w:val="003045FE"/>
    <w:rsid w:val="00305F23"/>
    <w:rsid w:val="00320030"/>
    <w:rsid w:val="003215C8"/>
    <w:rsid w:val="00326DA6"/>
    <w:rsid w:val="00353D67"/>
    <w:rsid w:val="003575A2"/>
    <w:rsid w:val="00384EC8"/>
    <w:rsid w:val="003A5A60"/>
    <w:rsid w:val="003B1EF3"/>
    <w:rsid w:val="003C0151"/>
    <w:rsid w:val="003C4F36"/>
    <w:rsid w:val="003D30E7"/>
    <w:rsid w:val="003D667E"/>
    <w:rsid w:val="003D6FBD"/>
    <w:rsid w:val="003D75D3"/>
    <w:rsid w:val="003E1E80"/>
    <w:rsid w:val="004009EA"/>
    <w:rsid w:val="00445D70"/>
    <w:rsid w:val="00463298"/>
    <w:rsid w:val="00471D03"/>
    <w:rsid w:val="00472031"/>
    <w:rsid w:val="004728DC"/>
    <w:rsid w:val="0048429E"/>
    <w:rsid w:val="00484822"/>
    <w:rsid w:val="00493743"/>
    <w:rsid w:val="00497952"/>
    <w:rsid w:val="004A415E"/>
    <w:rsid w:val="004A7DD9"/>
    <w:rsid w:val="004B60FF"/>
    <w:rsid w:val="004E5907"/>
    <w:rsid w:val="004E7032"/>
    <w:rsid w:val="00501BAE"/>
    <w:rsid w:val="00506849"/>
    <w:rsid w:val="00511B2C"/>
    <w:rsid w:val="00512D23"/>
    <w:rsid w:val="005206CD"/>
    <w:rsid w:val="00536761"/>
    <w:rsid w:val="00573440"/>
    <w:rsid w:val="005C2773"/>
    <w:rsid w:val="005C38D0"/>
    <w:rsid w:val="005C4443"/>
    <w:rsid w:val="005D1956"/>
    <w:rsid w:val="0061058C"/>
    <w:rsid w:val="00642A84"/>
    <w:rsid w:val="00651C45"/>
    <w:rsid w:val="00661A4D"/>
    <w:rsid w:val="00663619"/>
    <w:rsid w:val="00672FAD"/>
    <w:rsid w:val="00680C36"/>
    <w:rsid w:val="006916F8"/>
    <w:rsid w:val="006958BD"/>
    <w:rsid w:val="006A51E1"/>
    <w:rsid w:val="006B1011"/>
    <w:rsid w:val="006B78D8"/>
    <w:rsid w:val="006D7F5B"/>
    <w:rsid w:val="00705D81"/>
    <w:rsid w:val="0071150F"/>
    <w:rsid w:val="00722952"/>
    <w:rsid w:val="0072615A"/>
    <w:rsid w:val="00734F15"/>
    <w:rsid w:val="00742986"/>
    <w:rsid w:val="00750FEF"/>
    <w:rsid w:val="00757254"/>
    <w:rsid w:val="007609FB"/>
    <w:rsid w:val="00761055"/>
    <w:rsid w:val="00761A13"/>
    <w:rsid w:val="007833BD"/>
    <w:rsid w:val="0079602D"/>
    <w:rsid w:val="007A6FE6"/>
    <w:rsid w:val="007C1E52"/>
    <w:rsid w:val="007C698E"/>
    <w:rsid w:val="007D716A"/>
    <w:rsid w:val="007E3733"/>
    <w:rsid w:val="007F3706"/>
    <w:rsid w:val="0080482F"/>
    <w:rsid w:val="008052CC"/>
    <w:rsid w:val="008115C3"/>
    <w:rsid w:val="0081262D"/>
    <w:rsid w:val="008243F0"/>
    <w:rsid w:val="00833CE5"/>
    <w:rsid w:val="008458C1"/>
    <w:rsid w:val="0087029D"/>
    <w:rsid w:val="00872066"/>
    <w:rsid w:val="00882E56"/>
    <w:rsid w:val="008A2B4C"/>
    <w:rsid w:val="008B6667"/>
    <w:rsid w:val="008B6B25"/>
    <w:rsid w:val="008C010D"/>
    <w:rsid w:val="008C234A"/>
    <w:rsid w:val="008F11E4"/>
    <w:rsid w:val="008F441C"/>
    <w:rsid w:val="00914EB0"/>
    <w:rsid w:val="00926E13"/>
    <w:rsid w:val="0094083B"/>
    <w:rsid w:val="00952EFE"/>
    <w:rsid w:val="009611FC"/>
    <w:rsid w:val="00961739"/>
    <w:rsid w:val="00982938"/>
    <w:rsid w:val="009872FB"/>
    <w:rsid w:val="009A39D2"/>
    <w:rsid w:val="009A5C46"/>
    <w:rsid w:val="009B4E0D"/>
    <w:rsid w:val="009C2389"/>
    <w:rsid w:val="009D7BD4"/>
    <w:rsid w:val="009E1A51"/>
    <w:rsid w:val="009F712F"/>
    <w:rsid w:val="00A06A54"/>
    <w:rsid w:val="00A078AD"/>
    <w:rsid w:val="00A159AD"/>
    <w:rsid w:val="00A377BE"/>
    <w:rsid w:val="00A4371F"/>
    <w:rsid w:val="00A5211B"/>
    <w:rsid w:val="00A60DBE"/>
    <w:rsid w:val="00A6378F"/>
    <w:rsid w:val="00A67693"/>
    <w:rsid w:val="00A92CA3"/>
    <w:rsid w:val="00A94BEF"/>
    <w:rsid w:val="00A9785E"/>
    <w:rsid w:val="00AA1082"/>
    <w:rsid w:val="00AA3FEA"/>
    <w:rsid w:val="00AB1239"/>
    <w:rsid w:val="00AE1C64"/>
    <w:rsid w:val="00B06275"/>
    <w:rsid w:val="00B21C95"/>
    <w:rsid w:val="00B3456E"/>
    <w:rsid w:val="00B36E48"/>
    <w:rsid w:val="00B4391E"/>
    <w:rsid w:val="00B575F1"/>
    <w:rsid w:val="00B6462D"/>
    <w:rsid w:val="00B702EB"/>
    <w:rsid w:val="00B713DF"/>
    <w:rsid w:val="00B71617"/>
    <w:rsid w:val="00B75426"/>
    <w:rsid w:val="00B77B47"/>
    <w:rsid w:val="00B92802"/>
    <w:rsid w:val="00BA13AF"/>
    <w:rsid w:val="00BA5286"/>
    <w:rsid w:val="00BB024B"/>
    <w:rsid w:val="00BB3778"/>
    <w:rsid w:val="00BE084B"/>
    <w:rsid w:val="00BE18BF"/>
    <w:rsid w:val="00BF4509"/>
    <w:rsid w:val="00BF4CA6"/>
    <w:rsid w:val="00C17945"/>
    <w:rsid w:val="00C44208"/>
    <w:rsid w:val="00C600D7"/>
    <w:rsid w:val="00C72DA7"/>
    <w:rsid w:val="00C90668"/>
    <w:rsid w:val="00CC55A8"/>
    <w:rsid w:val="00CD332E"/>
    <w:rsid w:val="00CE1761"/>
    <w:rsid w:val="00D0480E"/>
    <w:rsid w:val="00D12819"/>
    <w:rsid w:val="00D207E9"/>
    <w:rsid w:val="00D303BB"/>
    <w:rsid w:val="00D511FB"/>
    <w:rsid w:val="00D54FE6"/>
    <w:rsid w:val="00D757F9"/>
    <w:rsid w:val="00D83424"/>
    <w:rsid w:val="00D845CA"/>
    <w:rsid w:val="00D964F8"/>
    <w:rsid w:val="00DB1F79"/>
    <w:rsid w:val="00DC6830"/>
    <w:rsid w:val="00DD585B"/>
    <w:rsid w:val="00DF08B1"/>
    <w:rsid w:val="00DF19C9"/>
    <w:rsid w:val="00E00156"/>
    <w:rsid w:val="00E00F51"/>
    <w:rsid w:val="00E03860"/>
    <w:rsid w:val="00E06A01"/>
    <w:rsid w:val="00E20FFE"/>
    <w:rsid w:val="00E30E1C"/>
    <w:rsid w:val="00E3793F"/>
    <w:rsid w:val="00E463C9"/>
    <w:rsid w:val="00E47211"/>
    <w:rsid w:val="00E51DDE"/>
    <w:rsid w:val="00E55DE5"/>
    <w:rsid w:val="00E70CD0"/>
    <w:rsid w:val="00E74595"/>
    <w:rsid w:val="00EB4200"/>
    <w:rsid w:val="00EB5F17"/>
    <w:rsid w:val="00EB786D"/>
    <w:rsid w:val="00ED0ABB"/>
    <w:rsid w:val="00ED6F43"/>
    <w:rsid w:val="00EE4DAE"/>
    <w:rsid w:val="00EF3710"/>
    <w:rsid w:val="00F02AE1"/>
    <w:rsid w:val="00F102C9"/>
    <w:rsid w:val="00F32E3C"/>
    <w:rsid w:val="00FB2E68"/>
    <w:rsid w:val="00FC3AD7"/>
    <w:rsid w:val="00FE08B5"/>
    <w:rsid w:val="00FE1E8D"/>
    <w:rsid w:val="00FE5BEA"/>
    <w:rsid w:val="00FE60AD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用户正文"/>
    <w:basedOn w:val="Normal"/>
    <w:rsid w:val="005C4443"/>
    <w:pPr>
      <w:spacing w:line="360" w:lineRule="auto"/>
      <w:ind w:firstLine="420"/>
    </w:pPr>
    <w:rPr>
      <w:sz w:val="24"/>
    </w:rPr>
  </w:style>
  <w:style w:type="paragraph" w:customStyle="1" w:styleId="a">
    <w:name w:val="用户标题一"/>
    <w:basedOn w:val="Normal"/>
    <w:next w:val="a7"/>
    <w:rsid w:val="00493743"/>
    <w:pPr>
      <w:numPr>
        <w:numId w:val="1"/>
      </w:numPr>
      <w:spacing w:line="360" w:lineRule="auto"/>
      <w:outlineLvl w:val="0"/>
    </w:pPr>
    <w:rPr>
      <w:b/>
      <w:sz w:val="44"/>
    </w:rPr>
  </w:style>
  <w:style w:type="paragraph" w:customStyle="1" w:styleId="a0">
    <w:name w:val="用户标题二"/>
    <w:basedOn w:val="Normal"/>
    <w:next w:val="a7"/>
    <w:rsid w:val="00493743"/>
    <w:pPr>
      <w:numPr>
        <w:ilvl w:val="1"/>
        <w:numId w:val="1"/>
      </w:numPr>
      <w:spacing w:line="360" w:lineRule="auto"/>
      <w:outlineLvl w:val="1"/>
    </w:pPr>
    <w:rPr>
      <w:b/>
      <w:sz w:val="36"/>
    </w:rPr>
  </w:style>
  <w:style w:type="paragraph" w:customStyle="1" w:styleId="a1">
    <w:name w:val="用户标题三"/>
    <w:basedOn w:val="Normal"/>
    <w:next w:val="a7"/>
    <w:rsid w:val="00493743"/>
    <w:pPr>
      <w:numPr>
        <w:ilvl w:val="2"/>
        <w:numId w:val="1"/>
      </w:numPr>
      <w:spacing w:line="360" w:lineRule="auto"/>
      <w:outlineLvl w:val="2"/>
    </w:pPr>
    <w:rPr>
      <w:b/>
      <w:sz w:val="32"/>
    </w:rPr>
  </w:style>
  <w:style w:type="paragraph" w:customStyle="1" w:styleId="a2">
    <w:name w:val="用户标题四"/>
    <w:basedOn w:val="Normal"/>
    <w:next w:val="a7"/>
    <w:rsid w:val="00493743"/>
    <w:pPr>
      <w:numPr>
        <w:ilvl w:val="3"/>
        <w:numId w:val="1"/>
      </w:numPr>
      <w:spacing w:line="360" w:lineRule="auto"/>
      <w:outlineLvl w:val="3"/>
    </w:pPr>
    <w:rPr>
      <w:b/>
      <w:sz w:val="30"/>
    </w:rPr>
  </w:style>
  <w:style w:type="paragraph" w:customStyle="1" w:styleId="a3">
    <w:name w:val="用户标题五"/>
    <w:basedOn w:val="Normal"/>
    <w:next w:val="a7"/>
    <w:rsid w:val="00493743"/>
    <w:pPr>
      <w:numPr>
        <w:ilvl w:val="4"/>
        <w:numId w:val="1"/>
      </w:numPr>
      <w:spacing w:line="360" w:lineRule="auto"/>
      <w:outlineLvl w:val="4"/>
    </w:pPr>
    <w:rPr>
      <w:b/>
      <w:sz w:val="28"/>
    </w:rPr>
  </w:style>
  <w:style w:type="paragraph" w:customStyle="1" w:styleId="a8">
    <w:name w:val="用户文档标题"/>
    <w:basedOn w:val="Normal"/>
    <w:next w:val="a7"/>
    <w:rsid w:val="002465E3"/>
    <w:pPr>
      <w:spacing w:line="480" w:lineRule="auto"/>
      <w:jc w:val="center"/>
    </w:pPr>
    <w:rPr>
      <w:b/>
      <w:sz w:val="52"/>
    </w:rPr>
  </w:style>
  <w:style w:type="paragraph" w:customStyle="1" w:styleId="a4">
    <w:name w:val="用户标题六"/>
    <w:basedOn w:val="Normal"/>
    <w:next w:val="a7"/>
    <w:rsid w:val="00493743"/>
    <w:pPr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customStyle="1" w:styleId="a5">
    <w:name w:val="用户项目一"/>
    <w:basedOn w:val="Normal"/>
    <w:next w:val="a7"/>
    <w:link w:val="Char"/>
    <w:rsid w:val="007A6FE6"/>
    <w:pPr>
      <w:numPr>
        <w:numId w:val="2"/>
      </w:numPr>
      <w:tabs>
        <w:tab w:val="left" w:pos="260"/>
      </w:tabs>
      <w:spacing w:line="360" w:lineRule="auto"/>
    </w:pPr>
    <w:rPr>
      <w:b/>
      <w:sz w:val="24"/>
    </w:rPr>
  </w:style>
  <w:style w:type="paragraph" w:customStyle="1" w:styleId="a9">
    <w:name w:val="用户注释"/>
    <w:basedOn w:val="Normal"/>
    <w:next w:val="a7"/>
    <w:rsid w:val="00A4371F"/>
    <w:pPr>
      <w:spacing w:line="360" w:lineRule="auto"/>
      <w:ind w:firstLine="420"/>
    </w:pPr>
    <w:rPr>
      <w:rFonts w:eastAsia="华文楷体"/>
      <w:sz w:val="24"/>
    </w:rPr>
  </w:style>
  <w:style w:type="paragraph" w:customStyle="1" w:styleId="aa">
    <w:name w:val="用户表格"/>
    <w:basedOn w:val="Normal"/>
    <w:next w:val="Normal"/>
    <w:rsid w:val="00A4371F"/>
  </w:style>
  <w:style w:type="table" w:styleId="TableGrid">
    <w:name w:val="Table Grid"/>
    <w:basedOn w:val="TableNormal"/>
    <w:rsid w:val="00A4371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用户项目二"/>
    <w:basedOn w:val="Normal"/>
    <w:next w:val="a7"/>
    <w:rsid w:val="005C38D0"/>
    <w:pPr>
      <w:numPr>
        <w:numId w:val="3"/>
      </w:numPr>
      <w:tabs>
        <w:tab w:val="left" w:pos="680"/>
      </w:tabs>
      <w:spacing w:line="360" w:lineRule="auto"/>
    </w:pPr>
    <w:rPr>
      <w:sz w:val="24"/>
    </w:rPr>
  </w:style>
  <w:style w:type="paragraph" w:customStyle="1" w:styleId="ab">
    <w:name w:val="用户表格头"/>
    <w:basedOn w:val="Normal"/>
    <w:next w:val="Normal"/>
    <w:rsid w:val="00C44208"/>
    <w:pPr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1262D"/>
    <w:pPr>
      <w:ind w:leftChars="100" w:left="100"/>
    </w:pPr>
  </w:style>
  <w:style w:type="paragraph" w:styleId="TOC1">
    <w:name w:val="toc 1"/>
    <w:basedOn w:val="Normal"/>
    <w:next w:val="Normal"/>
    <w:autoRedefine/>
    <w:uiPriority w:val="39"/>
    <w:rsid w:val="00B3456E"/>
    <w:pPr>
      <w:tabs>
        <w:tab w:val="right" w:leader="dot" w:pos="9628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rsid w:val="00B3456E"/>
    <w:pPr>
      <w:ind w:leftChars="200" w:left="200"/>
    </w:pPr>
    <w:rPr>
      <w:i/>
    </w:rPr>
  </w:style>
  <w:style w:type="character" w:styleId="Hyperlink">
    <w:name w:val="Hyperlink"/>
    <w:uiPriority w:val="99"/>
    <w:rsid w:val="00B3456E"/>
    <w:rPr>
      <w:color w:val="0000FF"/>
      <w:u w:val="single"/>
    </w:rPr>
  </w:style>
  <w:style w:type="paragraph" w:customStyle="1" w:styleId="ac">
    <w:name w:val="用户正文居中"/>
    <w:basedOn w:val="Normal"/>
    <w:next w:val="a7"/>
    <w:rsid w:val="009C2389"/>
    <w:pPr>
      <w:spacing w:line="360" w:lineRule="auto"/>
      <w:jc w:val="center"/>
    </w:pPr>
    <w:rPr>
      <w:sz w:val="24"/>
    </w:rPr>
  </w:style>
  <w:style w:type="paragraph" w:customStyle="1" w:styleId="ad">
    <w:name w:val="用户目录"/>
    <w:basedOn w:val="Normal"/>
    <w:next w:val="a7"/>
    <w:rsid w:val="003E1E80"/>
    <w:pPr>
      <w:spacing w:line="360" w:lineRule="auto"/>
      <w:jc w:val="center"/>
    </w:pPr>
    <w:rPr>
      <w:rFonts w:eastAsia="黑体"/>
      <w:b/>
      <w:sz w:val="32"/>
    </w:rPr>
  </w:style>
  <w:style w:type="paragraph" w:styleId="Footer">
    <w:name w:val="footer"/>
    <w:basedOn w:val="Normal"/>
    <w:rsid w:val="0026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6575C"/>
  </w:style>
  <w:style w:type="paragraph" w:styleId="Header">
    <w:name w:val="header"/>
    <w:basedOn w:val="Normal"/>
    <w:rsid w:val="00E0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用户项目一 Char"/>
    <w:link w:val="a5"/>
    <w:rsid w:val="00B06275"/>
    <w:rPr>
      <w:b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Users\xucs\MyWork\Sunyu\Documents\&#36719;&#20214;&#24320;&#21457;&#25991;&#26723;&#35268;&#33539;\&#36719;&#20214;&#24320;&#21457;&#25991;&#26723;&#27169;&#26495;_V3.0\20110919_&#24464;&#25165;&#28145;_&#25991;&#26723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20110919_徐才深_文档模板.dot</Template>
  <TotalTime>208</TotalTime>
  <Pages>11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文档模板</vt:lpstr>
    </vt:vector>
  </TitlesOfParts>
  <Company>Microsoft</Company>
  <LinksUpToDate>false</LinksUpToDate>
  <CharactersWithSpaces>5184</CharactersWithSpaces>
  <SharedDoc>false</SharedDoc>
  <HLinks>
    <vt:vector size="18" baseType="variant"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_Toc289594510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_Toc289594509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_Toc289594508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creator>xucs</dc:creator>
  <cp:lastModifiedBy>xucs</cp:lastModifiedBy>
  <cp:revision>11</cp:revision>
  <cp:lastPrinted>1900-12-31T16:00:00Z</cp:lastPrinted>
  <dcterms:created xsi:type="dcterms:W3CDTF">2017-01-09T12:25:00Z</dcterms:created>
  <dcterms:modified xsi:type="dcterms:W3CDTF">2017-01-16T06:31:00Z</dcterms:modified>
</cp:coreProperties>
</file>