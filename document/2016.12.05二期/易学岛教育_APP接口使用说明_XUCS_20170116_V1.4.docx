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F441C" w:rsidRPr="000E2B63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712127" w:history="1">
        <w:r w:rsidR="008F441C" w:rsidRPr="007F21CA">
          <w:rPr>
            <w:rStyle w:val="Hyperlink"/>
            <w:noProof/>
          </w:rPr>
          <w:t>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概述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>
      <w:pPr>
        <w:pStyle w:val="TOC1"/>
        <w:rPr>
          <w:rFonts w:ascii="Calibri" w:hAnsi="Calibri"/>
          <w:b w:val="0"/>
          <w:noProof/>
          <w:szCs w:val="22"/>
        </w:rPr>
      </w:pPr>
      <w:hyperlink w:anchor="_Toc470712128" w:history="1">
        <w:r w:rsidR="008F441C" w:rsidRPr="007F21CA">
          <w:rPr>
            <w:rStyle w:val="Hyperlink"/>
            <w:noProof/>
          </w:rPr>
          <w:t>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前端接口需求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29" w:history="1">
        <w:r w:rsidR="008F441C" w:rsidRPr="007F21CA">
          <w:rPr>
            <w:rStyle w:val="Hyperlink"/>
            <w:noProof/>
          </w:rPr>
          <w:t>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总体架构需求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0" w:history="1">
        <w:r w:rsidR="008F441C" w:rsidRPr="007F21CA">
          <w:rPr>
            <w:rStyle w:val="Hyperlink"/>
            <w:noProof/>
          </w:rPr>
          <w:t>2.1.1 APP</w:t>
        </w:r>
        <w:r w:rsidR="008F441C" w:rsidRPr="007F21CA">
          <w:rPr>
            <w:rStyle w:val="Hyperlink"/>
            <w:rFonts w:hint="eastAsia"/>
            <w:noProof/>
          </w:rPr>
          <w:t>业务流程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1" w:history="1">
        <w:r w:rsidR="008F441C" w:rsidRPr="007F21CA">
          <w:rPr>
            <w:rStyle w:val="Hyperlink"/>
            <w:noProof/>
          </w:rPr>
          <w:t>2.1.2 APP</w:t>
        </w:r>
        <w:r w:rsidR="008F441C" w:rsidRPr="007F21CA">
          <w:rPr>
            <w:rStyle w:val="Hyperlink"/>
            <w:rFonts w:hint="eastAsia"/>
            <w:noProof/>
          </w:rPr>
          <w:t>接口需求列表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32" w:history="1">
        <w:r w:rsidR="008F441C" w:rsidRPr="007F21CA">
          <w:rPr>
            <w:rStyle w:val="Hyperlink"/>
            <w:noProof/>
          </w:rPr>
          <w:t>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接口详细描述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3" w:history="1">
        <w:r w:rsidR="008F441C" w:rsidRPr="007F21CA">
          <w:rPr>
            <w:rStyle w:val="Hyperlink"/>
            <w:noProof/>
          </w:rPr>
          <w:t>2.2.1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老师登录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4" w:history="1">
        <w:r w:rsidR="008F441C" w:rsidRPr="007F21CA">
          <w:rPr>
            <w:rStyle w:val="Hyperlink"/>
            <w:noProof/>
          </w:rPr>
          <w:t>2.2.2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5" w:history="1">
        <w:r w:rsidR="008F441C" w:rsidRPr="007F21CA">
          <w:rPr>
            <w:rStyle w:val="Hyperlink"/>
            <w:noProof/>
          </w:rPr>
          <w:t>2.2.3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学生注册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6" w:history="1">
        <w:r w:rsidR="008F441C" w:rsidRPr="007F21CA">
          <w:rPr>
            <w:rStyle w:val="Hyperlink"/>
            <w:noProof/>
          </w:rPr>
          <w:t>2.2.4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重置密码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7" w:history="1">
        <w:r w:rsidR="008F441C" w:rsidRPr="007F21CA">
          <w:rPr>
            <w:rStyle w:val="Hyperlink"/>
            <w:noProof/>
          </w:rPr>
          <w:t>2.2.5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获取手机验证码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8" w:history="1">
        <w:r w:rsidR="008F441C" w:rsidRPr="007F21CA">
          <w:rPr>
            <w:rStyle w:val="Hyperlink"/>
            <w:noProof/>
          </w:rPr>
          <w:t>2.2.6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素材检查更新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9" w:history="1">
        <w:r w:rsidR="008F441C" w:rsidRPr="007F21CA">
          <w:rPr>
            <w:rStyle w:val="Hyperlink"/>
            <w:noProof/>
          </w:rPr>
          <w:t>2.2.7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素材下载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0" w:history="1">
        <w:r w:rsidR="008F441C" w:rsidRPr="007F21CA">
          <w:rPr>
            <w:rStyle w:val="Hyperlink"/>
            <w:noProof/>
          </w:rPr>
          <w:t>2.2.8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获取随机题目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1" w:history="1">
        <w:r w:rsidR="008F441C" w:rsidRPr="007F21CA">
          <w:rPr>
            <w:rStyle w:val="Hyperlink"/>
            <w:noProof/>
          </w:rPr>
          <w:t>2.2.9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获取题目素材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2" w:history="1">
        <w:r w:rsidR="008F441C" w:rsidRPr="007F21CA">
          <w:rPr>
            <w:rStyle w:val="Hyperlink"/>
            <w:noProof/>
          </w:rPr>
          <w:t>2.2.10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获取班级列表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3" w:history="1">
        <w:r w:rsidR="008F441C" w:rsidRPr="007F21CA">
          <w:rPr>
            <w:rStyle w:val="Hyperlink"/>
            <w:noProof/>
          </w:rPr>
          <w:t>2.2.11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获取学生列表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4" w:history="1">
        <w:r w:rsidR="008F441C" w:rsidRPr="007F21CA">
          <w:rPr>
            <w:rStyle w:val="Hyperlink"/>
            <w:noProof/>
          </w:rPr>
          <w:t>2.2.12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5" w:history="1">
        <w:r w:rsidR="008F441C" w:rsidRPr="007F21CA">
          <w:rPr>
            <w:rStyle w:val="Hyperlink"/>
            <w:noProof/>
          </w:rPr>
          <w:t>2.2.13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6" w:history="1">
        <w:r w:rsidR="008F441C" w:rsidRPr="007F21CA">
          <w:rPr>
            <w:rStyle w:val="Hyperlink"/>
            <w:noProof/>
          </w:rPr>
          <w:t>2.2.14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提交测试答案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327A72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7" w:history="1">
        <w:r w:rsidR="008F441C" w:rsidRPr="007F21CA">
          <w:rPr>
            <w:rStyle w:val="Hyperlink"/>
            <w:noProof/>
          </w:rPr>
          <w:t>2.2.15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获取分析报告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9</w:t>
        </w:r>
        <w:r w:rsidR="008F441C"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0" w:name="_Toc470712127"/>
      <w:r>
        <w:rPr>
          <w:rFonts w:hint="eastAsia"/>
        </w:rPr>
        <w:lastRenderedPageBreak/>
        <w:t>概述</w:t>
      </w:r>
      <w:bookmarkEnd w:id="0"/>
    </w:p>
    <w:p w:rsidR="005D1956" w:rsidRDefault="004B60FF" w:rsidP="003A5A60">
      <w:pPr>
        <w:pStyle w:val="a"/>
      </w:pPr>
      <w:bookmarkStart w:id="1" w:name="_Toc470712128"/>
      <w:r>
        <w:rPr>
          <w:rFonts w:hint="eastAsia"/>
        </w:rPr>
        <w:t>前端接口需求</w:t>
      </w:r>
      <w:bookmarkEnd w:id="1"/>
    </w:p>
    <w:p w:rsidR="004B60FF" w:rsidRDefault="004B60FF" w:rsidP="004B60FF">
      <w:pPr>
        <w:pStyle w:val="a0"/>
      </w:pPr>
      <w:bookmarkStart w:id="2" w:name="_Toc470712129"/>
      <w:r>
        <w:rPr>
          <w:rFonts w:hint="eastAsia"/>
        </w:rPr>
        <w:t>总体架构需求</w:t>
      </w:r>
      <w:bookmarkEnd w:id="2"/>
    </w:p>
    <w:p w:rsidR="004B60FF" w:rsidRDefault="004B60FF" w:rsidP="004B60FF">
      <w:pPr>
        <w:pStyle w:val="a1"/>
      </w:pPr>
      <w:bookmarkStart w:id="3" w:name="_Toc47071213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3"/>
    </w:p>
    <w:p w:rsidR="004B60FF" w:rsidRDefault="004B60FF" w:rsidP="004B60FF">
      <w:pPr>
        <w:pStyle w:val="a7"/>
      </w:pPr>
    </w:p>
    <w:p w:rsidR="002C28F7" w:rsidRDefault="005038FA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2214E4" w:rsidRPr="002214E4" w:rsidRDefault="004B60FF" w:rsidP="002214E4">
      <w:pPr>
        <w:pStyle w:val="a1"/>
      </w:pPr>
      <w:bookmarkStart w:id="4" w:name="_Toc47071213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</w:t>
            </w:r>
            <w:proofErr w:type="spellStart"/>
            <w:r>
              <w:rPr>
                <w:rFonts w:hint="eastAsia"/>
              </w:rPr>
              <w:t>resetPassword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</w:t>
            </w:r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</w:t>
            </w:r>
            <w:r>
              <w:rPr>
                <w:rFonts w:hint="eastAsia"/>
              </w:rPr>
              <w:t>检查</w:t>
            </w:r>
            <w:r>
              <w:t>更新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</w:t>
            </w:r>
            <w:proofErr w:type="spellStart"/>
            <w:r>
              <w:rPr>
                <w:rFonts w:hint="eastAsia"/>
              </w:rPr>
              <w:t>updateCheck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素材下载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/character/download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1160C0" w:rsidTr="00722952"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t>获取题目素材</w:t>
            </w:r>
          </w:p>
        </w:tc>
        <w:tc>
          <w:tcPr>
            <w:tcW w:w="2281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listCharacters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questionList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</w:t>
            </w:r>
            <w:proofErr w:type="spellStart"/>
            <w:r>
              <w:rPr>
                <w:rFonts w:hint="eastAsia"/>
              </w:rPr>
              <w:t>submitAnswers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</w:t>
            </w:r>
            <w:proofErr w:type="spellStart"/>
            <w:r>
              <w:rPr>
                <w:rFonts w:hint="eastAsia"/>
              </w:rPr>
              <w:t>testReport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5" w:name="_Toc470712132"/>
      <w:r>
        <w:rPr>
          <w:rFonts w:hint="eastAsia"/>
        </w:rPr>
        <w:t>接口详细描述</w:t>
      </w:r>
      <w:bookmarkEnd w:id="5"/>
    </w:p>
    <w:p w:rsidR="001E4EA4" w:rsidRDefault="00D207E9" w:rsidP="004B60FF">
      <w:pPr>
        <w:pStyle w:val="a1"/>
      </w:pPr>
      <w:bookmarkStart w:id="6" w:name="_Toc470712133"/>
      <w:r>
        <w:rPr>
          <w:rFonts w:hint="eastAsia"/>
        </w:rPr>
        <w:t>老师登录</w:t>
      </w:r>
      <w:bookmarkEnd w:id="6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</w:t>
      </w:r>
      <w:proofErr w:type="spellStart"/>
      <w:r w:rsidR="004009EA">
        <w:rPr>
          <w:rFonts w:hint="eastAsia"/>
        </w:rPr>
        <w:t>login</w:t>
      </w:r>
      <w:proofErr w:type="gramStart"/>
      <w:r w:rsidR="004009EA">
        <w:rPr>
          <w:rFonts w:hint="eastAsia"/>
        </w:rPr>
        <w:t>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</w:t>
      </w:r>
      <w:proofErr w:type="spellEnd"/>
      <w:proofErr w:type="gramEnd"/>
      <w:r w:rsidR="004009EA">
        <w:rPr>
          <w:rFonts w:hint="eastAsia"/>
        </w:rPr>
        <w:t>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proofErr w:type="spellStart"/>
      <w:r>
        <w:rPr>
          <w:rFonts w:hint="eastAsia"/>
        </w:rPr>
        <w:t>TeacherId</w:t>
      </w:r>
      <w:proofErr w:type="spellEnd"/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B4391E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7" w:name="_Toc470712134"/>
      <w:r>
        <w:rPr>
          <w:rFonts w:hint="eastAsia"/>
        </w:rPr>
        <w:lastRenderedPageBreak/>
        <w:t>学生登录</w:t>
      </w:r>
      <w:bookmarkEnd w:id="7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B4391E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8" w:name="_Toc470712135"/>
      <w:r>
        <w:rPr>
          <w:rFonts w:hint="eastAsia"/>
        </w:rPr>
        <w:t>学生注册</w:t>
      </w:r>
      <w:bookmarkEnd w:id="8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B4391E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9" w:name="_Toc470712136"/>
      <w:r>
        <w:rPr>
          <w:rFonts w:hint="eastAsia"/>
        </w:rPr>
        <w:lastRenderedPageBreak/>
        <w:t>重置密码</w:t>
      </w:r>
      <w:bookmarkEnd w:id="9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resetpassword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94083B" w:rsidRDefault="0094083B" w:rsidP="00672FA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0" w:name="_Toc470712137"/>
      <w:r>
        <w:rPr>
          <w:rFonts w:hint="eastAsia"/>
        </w:rPr>
        <w:t>获取手机验证码</w:t>
      </w:r>
      <w:bookmarkEnd w:id="10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</w:t>
      </w:r>
      <w:proofErr w:type="spellStart"/>
      <w:r w:rsidR="00BA5286">
        <w:t>sms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validationCode</w:t>
      </w:r>
      <w:proofErr w:type="gramStart"/>
      <w:r w:rsidR="001D7BCE">
        <w:rPr>
          <w:rFonts w:hint="eastAsia"/>
        </w:rPr>
        <w:t>?PhoneNumber</w:t>
      </w:r>
      <w:proofErr w:type="spellEnd"/>
      <w:proofErr w:type="gramEnd"/>
      <w:r w:rsidR="001D7BCE">
        <w:rPr>
          <w:rFonts w:hint="eastAsia"/>
        </w:rPr>
        <w:t>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proofErr w:type="spellStart"/>
      <w:r>
        <w:rPr>
          <w:rFonts w:hint="eastAsia"/>
        </w:rPr>
        <w:t>PhoneNumber</w:t>
      </w:r>
      <w:proofErr w:type="spellEnd"/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FE5BEA" w:rsidRDefault="00FE5BEA" w:rsidP="00FE5BEA">
      <w:pPr>
        <w:pStyle w:val="a7"/>
      </w:pPr>
      <w:r>
        <w:rPr>
          <w:rFonts w:hint="eastAsia"/>
        </w:rPr>
        <w:t>{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FE5BEA" w:rsidRDefault="00FE5BEA" w:rsidP="00FE5BEA">
      <w:pPr>
        <w:pStyle w:val="a7"/>
      </w:pPr>
      <w:r>
        <w:rPr>
          <w:rFonts w:hint="eastAsia"/>
        </w:rPr>
        <w:t>}</w:t>
      </w:r>
    </w:p>
    <w:p w:rsidR="00FE5BEA" w:rsidRDefault="00FE5BEA" w:rsidP="00FE5BEA">
      <w:pPr>
        <w:pStyle w:val="a7"/>
      </w:pPr>
      <w:r>
        <w:rPr>
          <w:rFonts w:hint="eastAsia"/>
        </w:rPr>
        <w:t>其中，</w:t>
      </w:r>
    </w:p>
    <w:p w:rsidR="00FE5BEA" w:rsidRDefault="00FE5BEA" w:rsidP="00FE5BEA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6D7F5B" w:rsidRDefault="00FE5BEA" w:rsidP="00FE5BEA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：返回短信数据对象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FE5BEA" w:rsidRDefault="00FE5BEA" w:rsidP="00FE5BEA">
      <w:pPr>
        <w:pStyle w:val="a7"/>
      </w:pPr>
    </w:p>
    <w:p w:rsidR="00DF19C9" w:rsidRDefault="00DF19C9" w:rsidP="00DF19C9">
      <w:pPr>
        <w:pStyle w:val="a1"/>
      </w:pPr>
      <w:bookmarkStart w:id="11" w:name="_Toc470712138"/>
      <w:r>
        <w:rPr>
          <w:rFonts w:hint="eastAsia"/>
        </w:rPr>
        <w:lastRenderedPageBreak/>
        <w:t>素材检查更新</w:t>
      </w:r>
      <w:bookmarkEnd w:id="11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9B4E0D">
        <w:rPr>
          <w:rFonts w:hint="eastAsia"/>
        </w:rPr>
        <w:t>character</w:t>
      </w:r>
      <w:r>
        <w:rPr>
          <w:rFonts w:hint="eastAsia"/>
        </w:rPr>
        <w:t>/</w:t>
      </w:r>
      <w:proofErr w:type="spellStart"/>
      <w:r w:rsidR="009B4E0D">
        <w:rPr>
          <w:rFonts w:hint="eastAsia"/>
        </w:rPr>
        <w:t>updateCheck</w:t>
      </w:r>
      <w:proofErr w:type="gramStart"/>
      <w:r w:rsidR="00A078AD">
        <w:rPr>
          <w:rFonts w:hint="eastAsia"/>
        </w:rPr>
        <w:t>?DateTime</w:t>
      </w:r>
      <w:proofErr w:type="spellEnd"/>
      <w:proofErr w:type="gramEnd"/>
      <w:r w:rsidR="00A078AD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C55A8" w:rsidRPr="00384EC8" w:rsidRDefault="00A60DBE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</w:t>
      </w:r>
      <w:r w:rsidR="009611FC">
        <w:rPr>
          <w:rFonts w:hint="eastAsia"/>
        </w:rPr>
        <w:t>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CC55A8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CC55A8" w:rsidRDefault="00CC55A8" w:rsidP="00DF19C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20FFE">
        <w:rPr>
          <w:rFonts w:hint="eastAsia"/>
        </w:rPr>
        <w:t>是否需要更新结果值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70CD0" w:rsidRPr="00CC55A8" w:rsidRDefault="00E70CD0" w:rsidP="00DF19C9">
      <w:pPr>
        <w:pStyle w:val="a7"/>
      </w:pPr>
    </w:p>
    <w:p w:rsidR="00DF19C9" w:rsidRDefault="00DF19C9" w:rsidP="00DF19C9">
      <w:pPr>
        <w:pStyle w:val="a1"/>
      </w:pPr>
      <w:bookmarkStart w:id="12" w:name="_Toc470712139"/>
      <w:r>
        <w:rPr>
          <w:rFonts w:hint="eastAsia"/>
        </w:rPr>
        <w:t>素材下载</w:t>
      </w:r>
      <w:bookmarkEnd w:id="12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3C4F36">
        <w:t>ch</w:t>
      </w:r>
      <w:r w:rsidR="003C4F36">
        <w:rPr>
          <w:rFonts w:hint="eastAsia"/>
        </w:rPr>
        <w:t>aracter</w:t>
      </w:r>
      <w:r>
        <w:rPr>
          <w:rFonts w:hint="eastAsia"/>
        </w:rPr>
        <w:t>/</w:t>
      </w:r>
      <w:proofErr w:type="spellStart"/>
      <w:r w:rsidR="003C4F36">
        <w:rPr>
          <w:rFonts w:hint="eastAsia"/>
        </w:rPr>
        <w:t>download</w:t>
      </w:r>
      <w:proofErr w:type="gramStart"/>
      <w:r w:rsidR="00A94BEF">
        <w:rPr>
          <w:rFonts w:hint="eastAsia"/>
        </w:rPr>
        <w:t>?IsAll</w:t>
      </w:r>
      <w:proofErr w:type="spellEnd"/>
      <w:proofErr w:type="gramEnd"/>
      <w:r w:rsidR="00A94BEF">
        <w:rPr>
          <w:rFonts w:hint="eastAsia"/>
        </w:rPr>
        <w:t>=&amp;</w:t>
      </w:r>
      <w:proofErr w:type="spellStart"/>
      <w:r w:rsidR="00A94BEF">
        <w:rPr>
          <w:rFonts w:hint="eastAsia"/>
        </w:rPr>
        <w:t>DateTime</w:t>
      </w:r>
      <w:proofErr w:type="spellEnd"/>
      <w:r w:rsidR="00A94BEF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B78D8" w:rsidRPr="006B78D8" w:rsidRDefault="006B78D8" w:rsidP="006B78D8">
      <w:pPr>
        <w:pStyle w:val="a7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，是否下载所有，根据用户需要，增量更新还是下载所有；一般第一次使用</w:t>
      </w:r>
      <w:r>
        <w:rPr>
          <w:rFonts w:hint="eastAsia"/>
        </w:rPr>
        <w:t>APP</w:t>
      </w:r>
      <w:r>
        <w:rPr>
          <w:rFonts w:hint="eastAsia"/>
        </w:rPr>
        <w:t>时需要下载所有；</w:t>
      </w:r>
    </w:p>
    <w:p w:rsidR="00CC55A8" w:rsidRPr="00384EC8" w:rsidRDefault="006B78D8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651C45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C55A8" w:rsidRPr="00672FAD" w:rsidRDefault="00CC55A8" w:rsidP="00CC55A8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8052CC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C55A8" w:rsidRPr="00CC55A8" w:rsidRDefault="00CC55A8" w:rsidP="00DF19C9">
      <w:pPr>
        <w:pStyle w:val="a7"/>
      </w:pPr>
    </w:p>
    <w:p w:rsidR="00D54FE6" w:rsidRDefault="00D54FE6" w:rsidP="00D54FE6">
      <w:pPr>
        <w:pStyle w:val="a1"/>
      </w:pPr>
      <w:bookmarkStart w:id="13" w:name="_Toc470712140"/>
      <w:r>
        <w:rPr>
          <w:rFonts w:hint="eastAsia"/>
        </w:rPr>
        <w:lastRenderedPageBreak/>
        <w:t>获取随机题目</w:t>
      </w:r>
      <w:bookmarkEnd w:id="13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randomList</w:t>
      </w:r>
      <w:proofErr w:type="spellEnd"/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651C45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0E2B4C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：返回随机题目数据对象列表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87029D" w:rsidRPr="00672FAD" w:rsidRDefault="0087029D" w:rsidP="000E2B4C">
      <w:pPr>
        <w:pStyle w:val="a7"/>
      </w:pPr>
    </w:p>
    <w:p w:rsidR="00DB1F79" w:rsidRDefault="00DB1F79" w:rsidP="00DB1F79">
      <w:pPr>
        <w:pStyle w:val="a1"/>
      </w:pPr>
      <w:bookmarkStart w:id="14" w:name="_Toc470712141"/>
      <w:r>
        <w:rPr>
          <w:rFonts w:hint="eastAsia"/>
        </w:rPr>
        <w:t>获取题目素材</w:t>
      </w:r>
      <w:bookmarkEnd w:id="14"/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B1F79" w:rsidRPr="00384EC8" w:rsidRDefault="00DB1F79" w:rsidP="00DB1F79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listCharacters</w:t>
      </w:r>
      <w:proofErr w:type="gramStart"/>
      <w:r>
        <w:rPr>
          <w:rFonts w:hint="eastAsia"/>
        </w:rPr>
        <w:t>?QuestionId</w:t>
      </w:r>
      <w:proofErr w:type="spellEnd"/>
      <w:proofErr w:type="gramEnd"/>
      <w:r>
        <w:rPr>
          <w:rFonts w:hint="eastAsia"/>
        </w:rPr>
        <w:t>=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DB1F79" w:rsidRPr="00384EC8" w:rsidRDefault="00B21C95" w:rsidP="00DB1F79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：输入需要获取素材内容的问题标识。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B1F79" w:rsidRDefault="00DB1F79" w:rsidP="00DB1F79">
      <w:pPr>
        <w:pStyle w:val="a7"/>
      </w:pPr>
      <w:r>
        <w:rPr>
          <w:rFonts w:hint="eastAsia"/>
        </w:rPr>
        <w:t>{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B1F79" w:rsidRDefault="00DB1F79" w:rsidP="00DB1F79">
      <w:pPr>
        <w:pStyle w:val="a7"/>
      </w:pPr>
      <w:r>
        <w:rPr>
          <w:rFonts w:hint="eastAsia"/>
        </w:rPr>
        <w:t>}</w:t>
      </w:r>
    </w:p>
    <w:p w:rsidR="00DB1F79" w:rsidRDefault="00DB1F79" w:rsidP="00DB1F79">
      <w:pPr>
        <w:pStyle w:val="a7"/>
      </w:pPr>
      <w:r>
        <w:rPr>
          <w:rFonts w:hint="eastAsia"/>
        </w:rPr>
        <w:t>其中，</w:t>
      </w:r>
    </w:p>
    <w:p w:rsidR="00DB1F79" w:rsidRDefault="00651C45" w:rsidP="00DB1F7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DB1F79">
        <w:rPr>
          <w:rFonts w:hint="eastAsia"/>
        </w:rPr>
        <w:t>；</w:t>
      </w:r>
    </w:p>
    <w:p w:rsidR="00DB1F79" w:rsidRPr="00672FAD" w:rsidRDefault="00DB1F79" w:rsidP="00DB1F7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A67693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3215C8" w:rsidRPr="00DB1F79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5" w:name="_Toc470712142"/>
      <w:r>
        <w:rPr>
          <w:rFonts w:hint="eastAsia"/>
        </w:rPr>
        <w:lastRenderedPageBreak/>
        <w:t>获取班级列表</w:t>
      </w:r>
      <w:bookmarkEnd w:id="15"/>
    </w:p>
    <w:p w:rsidR="0027361A" w:rsidRPr="0027361A" w:rsidRDefault="0027361A" w:rsidP="0027361A">
      <w:pPr>
        <w:pStyle w:val="a7"/>
      </w:pP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651C45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4728DC">
        <w:rPr>
          <w:rFonts w:hint="eastAsia"/>
        </w:rPr>
        <w:t>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6" w:name="_Toc470712143"/>
      <w:r>
        <w:rPr>
          <w:rFonts w:hint="eastAsia"/>
        </w:rPr>
        <w:t>获取学生列表</w:t>
      </w:r>
      <w:bookmarkEnd w:id="16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</w:t>
      </w:r>
      <w:r w:rsidR="00E74595">
        <w:rPr>
          <w:rFonts w:hint="eastAsia"/>
        </w:rPr>
        <w:t>student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651C45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A06A54">
        <w:rPr>
          <w:rFonts w:hint="eastAsia"/>
        </w:rPr>
        <w:t>；</w:t>
      </w:r>
    </w:p>
    <w:p w:rsidR="0026575C" w:rsidRDefault="00A06A54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7361A" w:rsidRPr="00A06A54" w:rsidRDefault="0027361A" w:rsidP="0026575C">
      <w:pPr>
        <w:pStyle w:val="a7"/>
      </w:pPr>
    </w:p>
    <w:p w:rsidR="0026575C" w:rsidRDefault="00742986" w:rsidP="002C5757">
      <w:pPr>
        <w:pStyle w:val="a1"/>
      </w:pPr>
      <w:bookmarkStart w:id="17" w:name="_Toc470712144"/>
      <w:r>
        <w:lastRenderedPageBreak/>
        <w:t>获取</w:t>
      </w:r>
      <w:r w:rsidR="00BF4509">
        <w:t>测试</w:t>
      </w:r>
      <w:r>
        <w:t>试卷列表</w:t>
      </w:r>
      <w:bookmarkEnd w:id="17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ED6F43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ED6F43">
        <w:rPr>
          <w:rFonts w:hint="eastAsia"/>
        </w:rPr>
        <w:t>TestPaper</w:t>
      </w:r>
      <w:proofErr w:type="gramStart"/>
      <w:r w:rsidR="00EB786D">
        <w:rPr>
          <w:rFonts w:hint="eastAsia"/>
        </w:rPr>
        <w:t>?TestType</w:t>
      </w:r>
      <w:proofErr w:type="spellEnd"/>
      <w:proofErr w:type="gram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StudentId</w:t>
      </w:r>
      <w:proofErr w:type="spell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GradeId</w:t>
      </w:r>
      <w:proofErr w:type="spellEnd"/>
      <w:r w:rsidR="00EB786D">
        <w:rPr>
          <w:rFonts w:hint="eastAsia"/>
        </w:rPr>
        <w:t>=</w:t>
      </w:r>
      <w:r w:rsidR="004D4E32">
        <w:rPr>
          <w:rFonts w:hint="eastAsia"/>
        </w:rPr>
        <w:t>&amp;Category=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471D03" w:rsidP="008B6B25">
      <w:pPr>
        <w:pStyle w:val="a7"/>
      </w:pPr>
      <w:proofErr w:type="spellStart"/>
      <w:r>
        <w:rPr>
          <w:rFonts w:hint="eastAsia"/>
        </w:rPr>
        <w:t>TestType</w:t>
      </w:r>
      <w:proofErr w:type="spellEnd"/>
      <w:r>
        <w:rPr>
          <w:rFonts w:hint="eastAsia"/>
        </w:rPr>
        <w:t>：测试类型，</w:t>
      </w:r>
      <w:r>
        <w:rPr>
          <w:rFonts w:hint="eastAsia"/>
        </w:rPr>
        <w:t>0</w:t>
      </w:r>
      <w:r>
        <w:rPr>
          <w:rFonts w:hint="eastAsia"/>
        </w:rPr>
        <w:t>为学生测试，</w:t>
      </w:r>
      <w:r>
        <w:rPr>
          <w:rFonts w:hint="eastAsia"/>
        </w:rPr>
        <w:t>1</w:t>
      </w:r>
      <w:r>
        <w:rPr>
          <w:rFonts w:hint="eastAsia"/>
        </w:rPr>
        <w:t>为教学</w:t>
      </w:r>
      <w:r w:rsidR="003D667E">
        <w:rPr>
          <w:rFonts w:hint="eastAsia"/>
        </w:rPr>
        <w:t>模式</w:t>
      </w:r>
      <w:r>
        <w:rPr>
          <w:rFonts w:hint="eastAsia"/>
        </w:rPr>
        <w:t>练习测试</w:t>
      </w:r>
      <w:r w:rsidR="008B6B25">
        <w:rPr>
          <w:rFonts w:hint="eastAsia"/>
        </w:rPr>
        <w:t>；</w:t>
      </w:r>
    </w:p>
    <w:p w:rsidR="00882E56" w:rsidRDefault="00882E56" w:rsidP="00882E56">
      <w:pPr>
        <w:pStyle w:val="a7"/>
        <w:rPr>
          <w:rFonts w:hint="eastAsia"/>
        </w:rPr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：学生标识，当测试类型为学生测试时使用；</w:t>
      </w:r>
    </w:p>
    <w:p w:rsidR="006E0A02" w:rsidRPr="00471D03" w:rsidRDefault="006E0A02" w:rsidP="00882E56">
      <w:pPr>
        <w:pStyle w:val="a7"/>
      </w:pPr>
      <w:r>
        <w:rPr>
          <w:rFonts w:hint="eastAsia"/>
        </w:rPr>
        <w:t>Category</w:t>
      </w:r>
      <w:r>
        <w:rPr>
          <w:rFonts w:hint="eastAsia"/>
        </w:rPr>
        <w:t>：第几周，</w:t>
      </w:r>
      <w:r>
        <w:rPr>
          <w:rFonts w:hint="eastAsia"/>
        </w:rPr>
        <w:t>1-22</w:t>
      </w:r>
      <w:r>
        <w:rPr>
          <w:rFonts w:hint="eastAsia"/>
        </w:rPr>
        <w:t>分别为</w:t>
      </w:r>
      <w:r>
        <w:rPr>
          <w:rFonts w:hint="eastAsia"/>
        </w:rPr>
        <w:t>1~22</w:t>
      </w:r>
      <w:r>
        <w:rPr>
          <w:rFonts w:hint="eastAsia"/>
        </w:rPr>
        <w:t>周</w:t>
      </w:r>
      <w:r w:rsidR="004D4E32">
        <w:rPr>
          <w:rFonts w:hint="eastAsia"/>
        </w:rPr>
        <w:t>，仅学生测试时使用</w:t>
      </w:r>
      <w:r>
        <w:rPr>
          <w:rFonts w:hint="eastAsia"/>
        </w:rPr>
        <w:t>；</w:t>
      </w:r>
    </w:p>
    <w:p w:rsidR="00471D03" w:rsidRDefault="00471D03" w:rsidP="008B6B25">
      <w:pPr>
        <w:pStyle w:val="a7"/>
      </w:pPr>
      <w:proofErr w:type="spellStart"/>
      <w:r>
        <w:rPr>
          <w:rFonts w:hint="eastAsia"/>
        </w:rPr>
        <w:t>GradeId</w:t>
      </w:r>
      <w:proofErr w:type="spellEnd"/>
      <w:r w:rsidR="003D667E">
        <w:rPr>
          <w:rFonts w:hint="eastAsia"/>
        </w:rPr>
        <w:t>：班级标识，当测试类型为教学模式时使用</w:t>
      </w:r>
      <w:r w:rsidR="00882E56">
        <w:rPr>
          <w:rFonts w:hint="eastAsia"/>
        </w:rPr>
        <w:t>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651C4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bookmarkStart w:id="18" w:name="_GoBack"/>
      <w:bookmarkEnd w:id="18"/>
      <w:r>
        <w:rPr>
          <w:rFonts w:hint="eastAsia"/>
        </w:rPr>
        <w:t>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8B6B25">
        <w:rPr>
          <w:rFonts w:hint="eastAsia"/>
        </w:rPr>
        <w:t>；</w:t>
      </w:r>
    </w:p>
    <w:p w:rsidR="008B6B25" w:rsidRPr="008B6B25" w:rsidRDefault="008B6B25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742986" w:rsidRDefault="00742986" w:rsidP="002C5757">
      <w:pPr>
        <w:pStyle w:val="a1"/>
      </w:pPr>
      <w:bookmarkStart w:id="19" w:name="_Toc470712145"/>
      <w:r>
        <w:rPr>
          <w:rFonts w:hint="eastAsia"/>
        </w:rPr>
        <w:t>获取</w:t>
      </w:r>
      <w:r w:rsidR="00BF4509">
        <w:t>测试</w:t>
      </w:r>
      <w:r>
        <w:rPr>
          <w:rFonts w:hint="eastAsia"/>
        </w:rPr>
        <w:t>试卷题目</w:t>
      </w:r>
      <w:bookmarkEnd w:id="19"/>
    </w:p>
    <w:p w:rsidR="005C38D0" w:rsidRDefault="000A14BB" w:rsidP="0026575C">
      <w:pPr>
        <w:pStyle w:val="a7"/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</w:t>
      </w:r>
      <w:r w:rsidR="00280995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 w:rsidR="00280995">
        <w:rPr>
          <w:rFonts w:hint="eastAsia"/>
        </w:rPr>
        <w:t>listTestPaperDetail</w:t>
      </w:r>
      <w:proofErr w:type="gramStart"/>
      <w:r w:rsidR="00BE084B">
        <w:rPr>
          <w:rFonts w:hint="eastAsia"/>
        </w:rPr>
        <w:t>?StudentPaperId</w:t>
      </w:r>
      <w:proofErr w:type="spellEnd"/>
      <w:proofErr w:type="gramEnd"/>
      <w:r w:rsidR="00BE084B">
        <w:rPr>
          <w:rFonts w:hint="eastAsia"/>
        </w:rPr>
        <w:t>=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BE084B" w:rsidP="000A14BB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：学生测试试卷标识，从上一个接口获取的数据中取得</w:t>
      </w:r>
      <w:r w:rsidR="009F712F">
        <w:rPr>
          <w:rFonts w:hint="eastAsia"/>
        </w:rPr>
        <w:t>的主键标识</w:t>
      </w:r>
      <w:r w:rsidR="000A14BB">
        <w:rPr>
          <w:rFonts w:hint="eastAsia"/>
        </w:rPr>
        <w:t>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651C45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0A14BB">
        <w:rPr>
          <w:rFonts w:hint="eastAsia"/>
        </w:rPr>
        <w:t>；</w:t>
      </w:r>
    </w:p>
    <w:p w:rsidR="000A14BB" w:rsidRPr="00672FAD" w:rsidRDefault="000A14BB" w:rsidP="000A14BB">
      <w:pPr>
        <w:pStyle w:val="a7"/>
      </w:pPr>
      <w:r>
        <w:rPr>
          <w:rFonts w:hint="eastAsia"/>
        </w:rPr>
        <w:lastRenderedPageBreak/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D332E" w:rsidRDefault="00034455" w:rsidP="00CD332E">
      <w:pPr>
        <w:pStyle w:val="a1"/>
      </w:pPr>
      <w:bookmarkStart w:id="20" w:name="_Toc470712146"/>
      <w:r>
        <w:t>提交测试答案</w:t>
      </w:r>
      <w:bookmarkEnd w:id="20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/test/submitAnswer</w:t>
      </w:r>
      <w:proofErr w:type="gramStart"/>
      <w:r w:rsidR="008B6667">
        <w:rPr>
          <w:rFonts w:hint="eastAsia"/>
        </w:rPr>
        <w:t>?</w:t>
      </w:r>
      <w:r w:rsidR="00680C36">
        <w:rPr>
          <w:rFonts w:hint="eastAsia"/>
        </w:rPr>
        <w:t>StudentPaperId</w:t>
      </w:r>
      <w:proofErr w:type="gramEnd"/>
      <w:r w:rsidR="007C698E">
        <w:rPr>
          <w:rFonts w:hint="eastAsia"/>
        </w:rPr>
        <w:t>=&amp;</w:t>
      </w:r>
      <w:r w:rsidR="00680C36">
        <w:rPr>
          <w:rFonts w:hint="eastAsia"/>
        </w:rPr>
        <w:t>PaperDetailId</w:t>
      </w:r>
      <w:r w:rsidR="007C698E">
        <w:rPr>
          <w:rFonts w:hint="eastAsia"/>
        </w:rPr>
        <w:t>=&amp;QuestionId=&amp;Answer=</w:t>
      </w:r>
      <w:r w:rsidR="00680C36">
        <w:rPr>
          <w:rFonts w:hint="eastAsia"/>
        </w:rPr>
        <w:t>&amp;SpentTime=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A51E1" w:rsidRDefault="006A51E1" w:rsidP="006A51E1">
      <w:pPr>
        <w:pStyle w:val="a7"/>
      </w:pPr>
      <w:r>
        <w:rPr>
          <w:rFonts w:hint="eastAsia"/>
        </w:rPr>
        <w:t>Id</w:t>
      </w:r>
      <w:r>
        <w:rPr>
          <w:rFonts w:hint="eastAsia"/>
        </w:rPr>
        <w:t>：测试明细视图主键标识；</w:t>
      </w:r>
    </w:p>
    <w:p w:rsidR="006A51E1" w:rsidRDefault="006A51E1" w:rsidP="006A51E1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：学生试卷主键标识；</w:t>
      </w:r>
    </w:p>
    <w:p w:rsidR="006A51E1" w:rsidRDefault="006A51E1" w:rsidP="006A51E1">
      <w:pPr>
        <w:pStyle w:val="a7"/>
        <w:rPr>
          <w:rFonts w:hint="eastAsia"/>
        </w:rPr>
      </w:pPr>
      <w:proofErr w:type="spellStart"/>
      <w:r>
        <w:rPr>
          <w:rFonts w:hint="eastAsia"/>
        </w:rPr>
        <w:t>PaperDetailId</w:t>
      </w:r>
      <w:proofErr w:type="spellEnd"/>
      <w:r>
        <w:rPr>
          <w:rFonts w:hint="eastAsia"/>
        </w:rPr>
        <w:t>：试卷</w:t>
      </w:r>
      <w:proofErr w:type="gramStart"/>
      <w:r>
        <w:rPr>
          <w:rFonts w:hint="eastAsia"/>
        </w:rPr>
        <w:t>明细主</w:t>
      </w:r>
      <w:proofErr w:type="gramEnd"/>
      <w:r>
        <w:rPr>
          <w:rFonts w:hint="eastAsia"/>
        </w:rPr>
        <w:t>键标识；</w:t>
      </w:r>
    </w:p>
    <w:p w:rsidR="005038FA" w:rsidRDefault="005038FA" w:rsidP="006A51E1">
      <w:pPr>
        <w:pStyle w:val="a7"/>
        <w:rPr>
          <w:rFonts w:hint="eastAsia"/>
        </w:rPr>
      </w:pPr>
      <w:proofErr w:type="spellStart"/>
      <w:r>
        <w:rPr>
          <w:rFonts w:hint="eastAsia"/>
        </w:rPr>
        <w:t>SubmitterId</w:t>
      </w:r>
      <w:proofErr w:type="spellEnd"/>
      <w:r>
        <w:rPr>
          <w:rFonts w:hint="eastAsia"/>
        </w:rPr>
        <w:t>：提交人标识；</w:t>
      </w:r>
    </w:p>
    <w:p w:rsidR="005038FA" w:rsidRPr="006A51E1" w:rsidRDefault="005038FA" w:rsidP="006A51E1">
      <w:pPr>
        <w:pStyle w:val="a7"/>
      </w:pPr>
      <w:proofErr w:type="spellStart"/>
      <w:r>
        <w:rPr>
          <w:rFonts w:hint="eastAsia"/>
        </w:rPr>
        <w:t>SubmitterType</w:t>
      </w:r>
      <w:proofErr w:type="spellEnd"/>
      <w:r>
        <w:rPr>
          <w:rFonts w:hint="eastAsia"/>
        </w:rPr>
        <w:t>：提交人类型，</w:t>
      </w:r>
      <w:r w:rsidR="00B15759">
        <w:rPr>
          <w:rFonts w:hint="eastAsia"/>
        </w:rPr>
        <w:t>0</w:t>
      </w:r>
      <w:r w:rsidR="00B15759">
        <w:rPr>
          <w:rFonts w:hint="eastAsia"/>
        </w:rPr>
        <w:t>：学生，</w:t>
      </w:r>
      <w:r w:rsidR="00B15759">
        <w:rPr>
          <w:rFonts w:hint="eastAsia"/>
        </w:rPr>
        <w:t>1</w:t>
      </w:r>
      <w:r w:rsidR="00B15759">
        <w:rPr>
          <w:rFonts w:hint="eastAsia"/>
        </w:rPr>
        <w:t>：老师；</w:t>
      </w:r>
    </w:p>
    <w:p w:rsidR="00C72DA7" w:rsidRDefault="008B6667" w:rsidP="00C72DA7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</w:t>
      </w:r>
      <w:r w:rsidR="006A51E1">
        <w:rPr>
          <w:rFonts w:hint="eastAsia"/>
        </w:rPr>
        <w:t>主键</w:t>
      </w:r>
      <w:r>
        <w:rPr>
          <w:rFonts w:hint="eastAsia"/>
        </w:rPr>
        <w:t>标识；</w:t>
      </w:r>
    </w:p>
    <w:p w:rsidR="008B6667" w:rsidRDefault="008B6667" w:rsidP="00C72DA7">
      <w:pPr>
        <w:pStyle w:val="a7"/>
      </w:pPr>
      <w:r>
        <w:rPr>
          <w:rFonts w:hint="eastAsia"/>
        </w:rPr>
        <w:t>Answer</w:t>
      </w:r>
      <w:r w:rsidR="006A51E1">
        <w:rPr>
          <w:rFonts w:hint="eastAsia"/>
        </w:rPr>
        <w:t>：题目答案；</w:t>
      </w:r>
    </w:p>
    <w:p w:rsidR="006A51E1" w:rsidRDefault="006A51E1" w:rsidP="00C72DA7">
      <w:pPr>
        <w:pStyle w:val="a7"/>
      </w:pPr>
      <w:proofErr w:type="spellStart"/>
      <w:r>
        <w:rPr>
          <w:rFonts w:hint="eastAsia"/>
        </w:rPr>
        <w:t>SpentTime</w:t>
      </w:r>
      <w:proofErr w:type="spellEnd"/>
      <w:r>
        <w:rPr>
          <w:rFonts w:hint="eastAsia"/>
        </w:rPr>
        <w:t>：消耗时间。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651C45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C72DA7">
        <w:rPr>
          <w:rFonts w:hint="eastAsia"/>
        </w:rPr>
        <w:t>；</w:t>
      </w:r>
    </w:p>
    <w:p w:rsidR="00C72DA7" w:rsidRDefault="00C72DA7" w:rsidP="00C72DA7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21" w:name="_Toc470712147"/>
      <w:r>
        <w:t>获取分析报告</w:t>
      </w:r>
      <w:bookmarkEnd w:id="21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72" w:rsidRDefault="00327A72">
      <w:r>
        <w:separator/>
      </w:r>
    </w:p>
  </w:endnote>
  <w:endnote w:type="continuationSeparator" w:id="0">
    <w:p w:rsidR="00327A72" w:rsidRDefault="0032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6750">
      <w:rPr>
        <w:rStyle w:val="PageNumber"/>
        <w:noProof/>
      </w:rPr>
      <w:t>9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72" w:rsidRDefault="00327A72">
      <w:r>
        <w:separator/>
      </w:r>
    </w:p>
  </w:footnote>
  <w:footnote w:type="continuationSeparator" w:id="0">
    <w:p w:rsidR="00327A72" w:rsidRDefault="00327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2B63"/>
    <w:rsid w:val="000E71A3"/>
    <w:rsid w:val="001031EA"/>
    <w:rsid w:val="001160C0"/>
    <w:rsid w:val="00133FE8"/>
    <w:rsid w:val="00153AFB"/>
    <w:rsid w:val="001727F2"/>
    <w:rsid w:val="00175A50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65E3"/>
    <w:rsid w:val="00261FF7"/>
    <w:rsid w:val="0026575C"/>
    <w:rsid w:val="00267431"/>
    <w:rsid w:val="00271CBC"/>
    <w:rsid w:val="00272BBD"/>
    <w:rsid w:val="0027361A"/>
    <w:rsid w:val="00280995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27A72"/>
    <w:rsid w:val="00353D67"/>
    <w:rsid w:val="003575A2"/>
    <w:rsid w:val="00384EC8"/>
    <w:rsid w:val="003A5A60"/>
    <w:rsid w:val="003B1EF3"/>
    <w:rsid w:val="003C0151"/>
    <w:rsid w:val="003C4F36"/>
    <w:rsid w:val="003D30E7"/>
    <w:rsid w:val="003D667E"/>
    <w:rsid w:val="003D6FBD"/>
    <w:rsid w:val="003D75D3"/>
    <w:rsid w:val="003E1E80"/>
    <w:rsid w:val="004009EA"/>
    <w:rsid w:val="00445D70"/>
    <w:rsid w:val="00463298"/>
    <w:rsid w:val="00471D03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D4E32"/>
    <w:rsid w:val="004E5907"/>
    <w:rsid w:val="004E7032"/>
    <w:rsid w:val="00501BAE"/>
    <w:rsid w:val="005038FA"/>
    <w:rsid w:val="00506849"/>
    <w:rsid w:val="00511B2C"/>
    <w:rsid w:val="00512D23"/>
    <w:rsid w:val="005206CD"/>
    <w:rsid w:val="00536761"/>
    <w:rsid w:val="00573440"/>
    <w:rsid w:val="005C2773"/>
    <w:rsid w:val="005C38D0"/>
    <w:rsid w:val="005C4443"/>
    <w:rsid w:val="005D1956"/>
    <w:rsid w:val="0061058C"/>
    <w:rsid w:val="00642A84"/>
    <w:rsid w:val="00651C45"/>
    <w:rsid w:val="00661A4D"/>
    <w:rsid w:val="00663619"/>
    <w:rsid w:val="00672FAD"/>
    <w:rsid w:val="00680C36"/>
    <w:rsid w:val="006916F8"/>
    <w:rsid w:val="006958BD"/>
    <w:rsid w:val="006A51E1"/>
    <w:rsid w:val="006B1011"/>
    <w:rsid w:val="006B78D8"/>
    <w:rsid w:val="006D7F5B"/>
    <w:rsid w:val="006E0A02"/>
    <w:rsid w:val="00705D81"/>
    <w:rsid w:val="0071150F"/>
    <w:rsid w:val="00722952"/>
    <w:rsid w:val="0072615A"/>
    <w:rsid w:val="00734F15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C698E"/>
    <w:rsid w:val="007D716A"/>
    <w:rsid w:val="007E3733"/>
    <w:rsid w:val="007F3706"/>
    <w:rsid w:val="0080482F"/>
    <w:rsid w:val="008052CC"/>
    <w:rsid w:val="008115C3"/>
    <w:rsid w:val="0081262D"/>
    <w:rsid w:val="008243F0"/>
    <w:rsid w:val="00833CE5"/>
    <w:rsid w:val="008458C1"/>
    <w:rsid w:val="0087029D"/>
    <w:rsid w:val="00872066"/>
    <w:rsid w:val="00882E56"/>
    <w:rsid w:val="008A2B4C"/>
    <w:rsid w:val="008B6667"/>
    <w:rsid w:val="008B6B25"/>
    <w:rsid w:val="008C010D"/>
    <w:rsid w:val="008C234A"/>
    <w:rsid w:val="008F11E4"/>
    <w:rsid w:val="008F441C"/>
    <w:rsid w:val="00914EB0"/>
    <w:rsid w:val="00926E13"/>
    <w:rsid w:val="0094083B"/>
    <w:rsid w:val="00952EFE"/>
    <w:rsid w:val="009611FC"/>
    <w:rsid w:val="00961739"/>
    <w:rsid w:val="00982938"/>
    <w:rsid w:val="009872FB"/>
    <w:rsid w:val="009A39D2"/>
    <w:rsid w:val="009A5C46"/>
    <w:rsid w:val="009B4E0D"/>
    <w:rsid w:val="009C2389"/>
    <w:rsid w:val="009D7BD4"/>
    <w:rsid w:val="009E1A51"/>
    <w:rsid w:val="009F712F"/>
    <w:rsid w:val="00A06A54"/>
    <w:rsid w:val="00A078AD"/>
    <w:rsid w:val="00A159AD"/>
    <w:rsid w:val="00A377BE"/>
    <w:rsid w:val="00A4371F"/>
    <w:rsid w:val="00A5211B"/>
    <w:rsid w:val="00A60DBE"/>
    <w:rsid w:val="00A6378F"/>
    <w:rsid w:val="00A67693"/>
    <w:rsid w:val="00A92CA3"/>
    <w:rsid w:val="00A94BEF"/>
    <w:rsid w:val="00A9785E"/>
    <w:rsid w:val="00AA1082"/>
    <w:rsid w:val="00AA3FEA"/>
    <w:rsid w:val="00AB1239"/>
    <w:rsid w:val="00AE1C64"/>
    <w:rsid w:val="00B06275"/>
    <w:rsid w:val="00B15759"/>
    <w:rsid w:val="00B21C95"/>
    <w:rsid w:val="00B3456E"/>
    <w:rsid w:val="00B36E48"/>
    <w:rsid w:val="00B4391E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A5286"/>
    <w:rsid w:val="00BB024B"/>
    <w:rsid w:val="00BB3778"/>
    <w:rsid w:val="00BE084B"/>
    <w:rsid w:val="00BE18BF"/>
    <w:rsid w:val="00BF4509"/>
    <w:rsid w:val="00BF4CA6"/>
    <w:rsid w:val="00C17945"/>
    <w:rsid w:val="00C44208"/>
    <w:rsid w:val="00C600D7"/>
    <w:rsid w:val="00C72DA7"/>
    <w:rsid w:val="00C90668"/>
    <w:rsid w:val="00CC55A8"/>
    <w:rsid w:val="00CD332E"/>
    <w:rsid w:val="00CE1761"/>
    <w:rsid w:val="00D0480E"/>
    <w:rsid w:val="00D12819"/>
    <w:rsid w:val="00D207E9"/>
    <w:rsid w:val="00D303BB"/>
    <w:rsid w:val="00D511FB"/>
    <w:rsid w:val="00D54FE6"/>
    <w:rsid w:val="00D66750"/>
    <w:rsid w:val="00D757F9"/>
    <w:rsid w:val="00D83424"/>
    <w:rsid w:val="00D845CA"/>
    <w:rsid w:val="00D964F8"/>
    <w:rsid w:val="00DB1F79"/>
    <w:rsid w:val="00DC6830"/>
    <w:rsid w:val="00DD585B"/>
    <w:rsid w:val="00DF08B1"/>
    <w:rsid w:val="00DF19C9"/>
    <w:rsid w:val="00E00156"/>
    <w:rsid w:val="00E00F51"/>
    <w:rsid w:val="00E03860"/>
    <w:rsid w:val="00E06A01"/>
    <w:rsid w:val="00E20FFE"/>
    <w:rsid w:val="00E30E1C"/>
    <w:rsid w:val="00E3793F"/>
    <w:rsid w:val="00E463C9"/>
    <w:rsid w:val="00E47211"/>
    <w:rsid w:val="00E51DDE"/>
    <w:rsid w:val="00E55DE5"/>
    <w:rsid w:val="00E70CD0"/>
    <w:rsid w:val="00E74595"/>
    <w:rsid w:val="00EB4200"/>
    <w:rsid w:val="00EB5F17"/>
    <w:rsid w:val="00EB786D"/>
    <w:rsid w:val="00ED0ABB"/>
    <w:rsid w:val="00ED6F43"/>
    <w:rsid w:val="00EE4DAE"/>
    <w:rsid w:val="00EF3710"/>
    <w:rsid w:val="00F02AE1"/>
    <w:rsid w:val="00F102C9"/>
    <w:rsid w:val="00F32E3C"/>
    <w:rsid w:val="00FB2E68"/>
    <w:rsid w:val="00FC3AD7"/>
    <w:rsid w:val="00FE08B5"/>
    <w:rsid w:val="00FE1E8D"/>
    <w:rsid w:val="00FE5BEA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281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5280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15</cp:revision>
  <cp:lastPrinted>1900-12-31T16:00:00Z</cp:lastPrinted>
  <dcterms:created xsi:type="dcterms:W3CDTF">2017-01-09T12:25:00Z</dcterms:created>
  <dcterms:modified xsi:type="dcterms:W3CDTF">2017-02-08T08:44:00Z</dcterms:modified>
</cp:coreProperties>
</file>